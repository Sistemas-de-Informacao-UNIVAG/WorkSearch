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BE" w:rsidRPr="00273587" w:rsidRDefault="00634CBE" w:rsidP="00634CBE">
      <w:pPr>
        <w:spacing w:line="360" w:lineRule="auto"/>
        <w:jc w:val="center"/>
        <w:rPr>
          <w:rFonts w:ascii="Calibri" w:hAnsi="Calibri" w:cs="Calibri"/>
          <w:b/>
          <w:szCs w:val="24"/>
        </w:rPr>
      </w:pPr>
    </w:p>
    <w:p w:rsidR="00634CBE" w:rsidRPr="00273587" w:rsidRDefault="00634CBE" w:rsidP="00634CBE">
      <w:pPr>
        <w:spacing w:line="360" w:lineRule="auto"/>
        <w:jc w:val="center"/>
        <w:rPr>
          <w:rFonts w:ascii="Calibri" w:hAnsi="Calibri" w:cs="Calibri"/>
          <w:b/>
          <w:szCs w:val="24"/>
        </w:rPr>
      </w:pPr>
    </w:p>
    <w:p w:rsidR="00634CBE" w:rsidRPr="00273587" w:rsidRDefault="00634CBE" w:rsidP="00634CBE">
      <w:pPr>
        <w:pStyle w:val="Capa-TrebuchetMS36ptDireita"/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:rsidR="00634CBE" w:rsidRPr="00273587" w:rsidRDefault="00634CBE" w:rsidP="00634CBE">
      <w:pPr>
        <w:pStyle w:val="Capa-TrebuchetMS36ptDireita"/>
        <w:spacing w:line="360" w:lineRule="auto"/>
        <w:jc w:val="center"/>
        <w:rPr>
          <w:rFonts w:ascii="Calibri" w:hAnsi="Calibri" w:cs="Calibri"/>
          <w:sz w:val="24"/>
          <w:szCs w:val="24"/>
          <w:lang w:val="pt-BR"/>
        </w:rPr>
      </w:pPr>
    </w:p>
    <w:p w:rsidR="00634CBE" w:rsidRPr="00273587" w:rsidRDefault="00B84C4F" w:rsidP="00634CBE">
      <w:pPr>
        <w:pStyle w:val="Capa-TrebuchetMS36ptDireita"/>
        <w:spacing w:line="360" w:lineRule="auto"/>
        <w:jc w:val="center"/>
        <w:rPr>
          <w:rFonts w:ascii="Calibri" w:hAnsi="Calibri" w:cs="Calibri"/>
          <w:sz w:val="68"/>
          <w:szCs w:val="56"/>
          <w:lang w:val="pt-BR"/>
        </w:rPr>
      </w:pPr>
      <w:proofErr w:type="spellStart"/>
      <w:proofErr w:type="gramStart"/>
      <w:r>
        <w:rPr>
          <w:rFonts w:ascii="Calibri" w:hAnsi="Calibri" w:cs="Calibri"/>
          <w:sz w:val="68"/>
          <w:szCs w:val="56"/>
          <w:lang w:val="pt-BR"/>
        </w:rPr>
        <w:t>WorkS</w:t>
      </w:r>
      <w:r w:rsidR="00330C7E">
        <w:rPr>
          <w:rFonts w:ascii="Calibri" w:hAnsi="Calibri" w:cs="Calibri"/>
          <w:sz w:val="68"/>
          <w:szCs w:val="56"/>
          <w:lang w:val="pt-BR"/>
        </w:rPr>
        <w:t>earch</w:t>
      </w:r>
      <w:proofErr w:type="spellEnd"/>
      <w:proofErr w:type="gramEnd"/>
    </w:p>
    <w:p w:rsidR="00634CBE" w:rsidRPr="00273587" w:rsidRDefault="00634CBE" w:rsidP="00634CBE">
      <w:pPr>
        <w:spacing w:line="360" w:lineRule="auto"/>
        <w:jc w:val="center"/>
        <w:rPr>
          <w:rFonts w:ascii="Calibri" w:hAnsi="Calibri" w:cs="Calibri"/>
          <w:sz w:val="36"/>
          <w:szCs w:val="24"/>
        </w:rPr>
      </w:pPr>
    </w:p>
    <w:p w:rsidR="00634CBE" w:rsidRPr="00273587" w:rsidRDefault="00634CBE" w:rsidP="00634CBE">
      <w:pPr>
        <w:spacing w:line="360" w:lineRule="auto"/>
        <w:jc w:val="center"/>
        <w:rPr>
          <w:rFonts w:ascii="Calibri" w:hAnsi="Calibri" w:cs="Calibri"/>
          <w:sz w:val="36"/>
          <w:szCs w:val="24"/>
        </w:rPr>
      </w:pPr>
    </w:p>
    <w:p w:rsidR="00634CBE" w:rsidRPr="00273587" w:rsidRDefault="00634CBE" w:rsidP="00634CBE">
      <w:pPr>
        <w:spacing w:line="360" w:lineRule="auto"/>
        <w:jc w:val="center"/>
        <w:rPr>
          <w:rFonts w:ascii="Calibri" w:hAnsi="Calibri" w:cs="Calibri"/>
          <w:sz w:val="56"/>
          <w:szCs w:val="44"/>
        </w:rPr>
      </w:pPr>
    </w:p>
    <w:p w:rsidR="00634CBE" w:rsidRPr="00273587" w:rsidRDefault="0018798C" w:rsidP="00634CBE">
      <w:pPr>
        <w:pStyle w:val="Capa-TrebuchetMS18ptsDireita"/>
        <w:spacing w:line="360" w:lineRule="auto"/>
        <w:jc w:val="center"/>
        <w:outlineLvl w:val="0"/>
        <w:rPr>
          <w:rFonts w:ascii="Calibri" w:hAnsi="Calibri" w:cs="Calibri"/>
          <w:sz w:val="56"/>
          <w:szCs w:val="44"/>
          <w:lang w:val="pt-BR"/>
        </w:rPr>
      </w:pPr>
      <w:r>
        <w:rPr>
          <w:rFonts w:ascii="Calibri" w:hAnsi="Calibri" w:cs="Calibri"/>
          <w:sz w:val="56"/>
          <w:szCs w:val="44"/>
          <w:lang w:val="pt-BR"/>
        </w:rPr>
        <w:t>Especificação de Regras de Negócio</w:t>
      </w:r>
    </w:p>
    <w:p w:rsidR="00634CBE" w:rsidRPr="00273587" w:rsidRDefault="00DF0307" w:rsidP="00634CBE">
      <w:pPr>
        <w:pStyle w:val="Capa-Trebuchet14MS"/>
        <w:spacing w:line="360" w:lineRule="auto"/>
        <w:jc w:val="center"/>
        <w:outlineLvl w:val="0"/>
        <w:rPr>
          <w:rFonts w:ascii="Calibri" w:hAnsi="Calibri" w:cs="Calibri"/>
          <w:sz w:val="48"/>
          <w:szCs w:val="36"/>
          <w:u w:val="single"/>
        </w:rPr>
      </w:pPr>
      <w:r>
        <w:rPr>
          <w:rFonts w:ascii="Calibri" w:hAnsi="Calibri" w:cs="Calibri"/>
          <w:sz w:val="48"/>
          <w:szCs w:val="36"/>
        </w:rPr>
        <w:t>Versão 1.0</w:t>
      </w:r>
    </w:p>
    <w:p w:rsidR="00634CBE" w:rsidRPr="00273587" w:rsidRDefault="00634CBE" w:rsidP="00634CBE">
      <w:pPr>
        <w:spacing w:line="360" w:lineRule="auto"/>
        <w:jc w:val="center"/>
        <w:rPr>
          <w:rFonts w:ascii="Calibri" w:hAnsi="Calibri" w:cs="Calibri"/>
          <w:szCs w:val="24"/>
        </w:rPr>
      </w:pPr>
    </w:p>
    <w:p w:rsidR="00634CBE" w:rsidRPr="00273587" w:rsidRDefault="00634CBE" w:rsidP="00634CBE">
      <w:pPr>
        <w:spacing w:line="360" w:lineRule="auto"/>
        <w:jc w:val="center"/>
        <w:rPr>
          <w:rFonts w:ascii="Calibri" w:hAnsi="Calibri" w:cs="Calibri"/>
          <w:szCs w:val="24"/>
        </w:rPr>
      </w:pPr>
    </w:p>
    <w:p w:rsidR="00634CBE" w:rsidRPr="00273587" w:rsidRDefault="00634CBE" w:rsidP="00634CBE">
      <w:pPr>
        <w:spacing w:line="360" w:lineRule="auto"/>
        <w:jc w:val="center"/>
        <w:rPr>
          <w:rFonts w:ascii="Calibri" w:hAnsi="Calibri" w:cs="Calibri"/>
          <w:szCs w:val="24"/>
        </w:rPr>
      </w:pPr>
    </w:p>
    <w:p w:rsidR="00634CBE" w:rsidRPr="00273587" w:rsidRDefault="00634CBE" w:rsidP="00634CBE">
      <w:pPr>
        <w:spacing w:line="360" w:lineRule="auto"/>
        <w:jc w:val="center"/>
        <w:rPr>
          <w:rFonts w:ascii="Calibri" w:hAnsi="Calibri" w:cs="Calibri"/>
          <w:szCs w:val="24"/>
        </w:rPr>
      </w:pPr>
    </w:p>
    <w:p w:rsidR="00634CBE" w:rsidRPr="00273587" w:rsidRDefault="00634CBE" w:rsidP="00634CBE">
      <w:pPr>
        <w:spacing w:line="360" w:lineRule="auto"/>
        <w:jc w:val="center"/>
        <w:rPr>
          <w:rFonts w:ascii="Calibri" w:hAnsi="Calibri" w:cs="Calibri"/>
          <w:szCs w:val="24"/>
        </w:rPr>
      </w:pPr>
    </w:p>
    <w:p w:rsidR="00634CBE" w:rsidRPr="00273587" w:rsidRDefault="00634CBE" w:rsidP="00634CBE">
      <w:pPr>
        <w:spacing w:line="360" w:lineRule="auto"/>
        <w:jc w:val="center"/>
        <w:rPr>
          <w:rFonts w:ascii="Calibri" w:hAnsi="Calibri" w:cs="Calibri"/>
          <w:szCs w:val="24"/>
        </w:rPr>
      </w:pPr>
    </w:p>
    <w:p w:rsidR="00634CBE" w:rsidRPr="00273587" w:rsidRDefault="00634CBE" w:rsidP="00634CBE">
      <w:pPr>
        <w:pStyle w:val="ndice"/>
        <w:spacing w:before="60" w:after="60" w:line="360" w:lineRule="auto"/>
        <w:outlineLvl w:val="0"/>
        <w:rPr>
          <w:rFonts w:ascii="Calibri" w:hAnsi="Calibri" w:cs="Calibri"/>
          <w:color w:val="000000"/>
          <w:sz w:val="24"/>
          <w:szCs w:val="24"/>
        </w:rPr>
      </w:pPr>
      <w:bookmarkStart w:id="0" w:name="_Toc81635120"/>
      <w:r w:rsidRPr="00273587">
        <w:rPr>
          <w:rFonts w:ascii="Calibri" w:hAnsi="Calibri" w:cs="Calibri"/>
          <w:kern w:val="0"/>
          <w:sz w:val="36"/>
          <w:szCs w:val="36"/>
          <w:lang w:val="pt-BR"/>
        </w:rPr>
        <w:br w:type="page"/>
      </w:r>
      <w:r w:rsidRPr="00273587">
        <w:rPr>
          <w:rFonts w:ascii="Calibri" w:hAnsi="Calibri" w:cs="Calibri"/>
          <w:color w:val="000000"/>
          <w:kern w:val="0"/>
          <w:sz w:val="24"/>
          <w:szCs w:val="24"/>
          <w:lang w:val="pt-BR"/>
        </w:rPr>
        <w:lastRenderedPageBreak/>
        <w:t>Histórico da Revisão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120"/>
        <w:gridCol w:w="3834"/>
        <w:gridCol w:w="2693"/>
      </w:tblGrid>
      <w:tr w:rsidR="00634CBE" w:rsidRPr="00273587" w:rsidTr="00A5524E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34CBE" w:rsidRPr="00273587" w:rsidRDefault="00634CBE" w:rsidP="00A5524E">
            <w:pPr>
              <w:spacing w:after="0" w:line="360" w:lineRule="auto"/>
              <w:jc w:val="center"/>
              <w:rPr>
                <w:rFonts w:ascii="Calibri" w:hAnsi="Calibri" w:cs="Calibri"/>
                <w:b/>
                <w:color w:val="000000"/>
                <w:szCs w:val="24"/>
                <w:lang w:eastAsia="en-US"/>
              </w:rPr>
            </w:pPr>
            <w:r w:rsidRPr="00273587">
              <w:rPr>
                <w:rFonts w:ascii="Calibri" w:hAnsi="Calibri" w:cs="Calibri"/>
                <w:b/>
                <w:color w:val="000000"/>
                <w:szCs w:val="24"/>
              </w:rPr>
              <w:br w:type="page"/>
              <w:t>Data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34CBE" w:rsidRPr="00273587" w:rsidRDefault="00634CBE" w:rsidP="00A5524E">
            <w:pPr>
              <w:spacing w:after="0" w:line="360" w:lineRule="auto"/>
              <w:jc w:val="center"/>
              <w:rPr>
                <w:rFonts w:ascii="Calibri" w:hAnsi="Calibri" w:cs="Calibri"/>
                <w:b/>
                <w:color w:val="000000"/>
                <w:szCs w:val="24"/>
                <w:lang w:eastAsia="en-US"/>
              </w:rPr>
            </w:pPr>
            <w:r w:rsidRPr="00273587">
              <w:rPr>
                <w:rFonts w:ascii="Calibri" w:hAnsi="Calibri" w:cs="Calibri"/>
                <w:b/>
                <w:color w:val="000000"/>
                <w:szCs w:val="24"/>
              </w:rPr>
              <w:t>Versão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34CBE" w:rsidRPr="00273587" w:rsidRDefault="00634CBE" w:rsidP="00A5524E">
            <w:pPr>
              <w:spacing w:after="0" w:line="360" w:lineRule="auto"/>
              <w:jc w:val="center"/>
              <w:rPr>
                <w:rFonts w:ascii="Calibri" w:hAnsi="Calibri" w:cs="Calibri"/>
                <w:b/>
                <w:color w:val="000000"/>
                <w:szCs w:val="24"/>
                <w:lang w:eastAsia="en-US"/>
              </w:rPr>
            </w:pPr>
            <w:r w:rsidRPr="00273587">
              <w:rPr>
                <w:rFonts w:ascii="Calibri" w:hAnsi="Calibri" w:cs="Calibri"/>
                <w:b/>
                <w:color w:val="000000"/>
                <w:szCs w:val="24"/>
              </w:rPr>
              <w:t>Descrição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34CBE" w:rsidRPr="00273587" w:rsidRDefault="00634CBE" w:rsidP="00A5524E">
            <w:pPr>
              <w:spacing w:after="0" w:line="360" w:lineRule="auto"/>
              <w:jc w:val="center"/>
              <w:rPr>
                <w:rFonts w:ascii="Calibri" w:hAnsi="Calibri" w:cs="Calibri"/>
                <w:b/>
                <w:color w:val="000000"/>
                <w:szCs w:val="24"/>
                <w:lang w:eastAsia="en-US"/>
              </w:rPr>
            </w:pPr>
            <w:r w:rsidRPr="00273587">
              <w:rPr>
                <w:rFonts w:ascii="Calibri" w:hAnsi="Calibri" w:cs="Calibri"/>
                <w:b/>
                <w:color w:val="000000"/>
                <w:szCs w:val="24"/>
              </w:rPr>
              <w:t>Autor</w:t>
            </w:r>
          </w:p>
        </w:tc>
      </w:tr>
      <w:tr w:rsidR="00634CBE" w:rsidRPr="00273587" w:rsidTr="00A5524E"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CBE" w:rsidRPr="00273587" w:rsidRDefault="00A5524E" w:rsidP="00A5524E">
            <w:pPr>
              <w:spacing w:after="0" w:line="360" w:lineRule="auto"/>
              <w:jc w:val="center"/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25</w:t>
            </w:r>
            <w:r w:rsidR="00634CBE" w:rsidRPr="00273587">
              <w:rPr>
                <w:rFonts w:ascii="Calibri" w:hAnsi="Calibri" w:cs="Calibri"/>
                <w:color w:val="000000"/>
                <w:szCs w:val="24"/>
              </w:rPr>
              <w:t>/</w:t>
            </w:r>
            <w:r>
              <w:rPr>
                <w:rFonts w:ascii="Calibri" w:hAnsi="Calibri" w:cs="Calibri"/>
                <w:color w:val="000000"/>
                <w:szCs w:val="24"/>
              </w:rPr>
              <w:t>07/2020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CBE" w:rsidRPr="00273587" w:rsidRDefault="00A5524E" w:rsidP="00A5524E">
            <w:pPr>
              <w:spacing w:after="0" w:line="360" w:lineRule="auto"/>
              <w:jc w:val="center"/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1.</w:t>
            </w:r>
            <w:r w:rsidR="00DF0307">
              <w:rPr>
                <w:rFonts w:ascii="Calibri" w:hAnsi="Calibri" w:cs="Calibri"/>
                <w:color w:val="000000"/>
                <w:szCs w:val="24"/>
              </w:rPr>
              <w:t>0</w:t>
            </w: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CBE" w:rsidRPr="00273587" w:rsidRDefault="00634CBE" w:rsidP="00A5524E">
            <w:pPr>
              <w:spacing w:after="0" w:line="360" w:lineRule="auto"/>
              <w:jc w:val="center"/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273587">
              <w:rPr>
                <w:rFonts w:ascii="Calibri" w:hAnsi="Calibri" w:cs="Calibri"/>
                <w:color w:val="000000"/>
                <w:szCs w:val="24"/>
              </w:rPr>
              <w:t>Elaboração do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CBE" w:rsidRPr="00273587" w:rsidRDefault="00A5524E" w:rsidP="00A5524E">
            <w:pPr>
              <w:spacing w:after="0" w:line="360" w:lineRule="auto"/>
              <w:jc w:val="center"/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 xml:space="preserve">Bruno; </w:t>
            </w:r>
            <w:proofErr w:type="spellStart"/>
            <w:r>
              <w:rPr>
                <w:rFonts w:ascii="Calibri" w:hAnsi="Calibri" w:cs="Calibri"/>
                <w:color w:val="000000"/>
                <w:szCs w:val="24"/>
              </w:rPr>
              <w:t>Geziael</w:t>
            </w:r>
            <w:proofErr w:type="spellEnd"/>
            <w:r>
              <w:rPr>
                <w:rFonts w:ascii="Calibri" w:hAnsi="Calibri" w:cs="Calibri"/>
                <w:color w:val="000000"/>
                <w:szCs w:val="24"/>
              </w:rPr>
              <w:t>; Rodrigo.</w:t>
            </w:r>
          </w:p>
        </w:tc>
      </w:tr>
    </w:tbl>
    <w:p w:rsidR="00634CBE" w:rsidRPr="00273587" w:rsidRDefault="00634CBE" w:rsidP="00634CBE">
      <w:pPr>
        <w:pStyle w:val="ndice"/>
        <w:spacing w:before="60" w:after="60" w:line="360" w:lineRule="auto"/>
        <w:rPr>
          <w:rFonts w:ascii="Calibri" w:hAnsi="Calibri" w:cs="Calibri"/>
          <w:szCs w:val="24"/>
        </w:rPr>
      </w:pPr>
    </w:p>
    <w:p w:rsidR="00634CBE" w:rsidRPr="00273587" w:rsidRDefault="00634CBE" w:rsidP="00634CBE">
      <w:pPr>
        <w:pStyle w:val="ndice"/>
        <w:spacing w:before="60" w:after="60" w:line="360" w:lineRule="auto"/>
        <w:outlineLvl w:val="0"/>
        <w:rPr>
          <w:rFonts w:ascii="Calibri" w:hAnsi="Calibri" w:cs="Calibri"/>
          <w:color w:val="000000"/>
          <w:sz w:val="24"/>
          <w:szCs w:val="24"/>
        </w:rPr>
      </w:pPr>
      <w:r w:rsidRPr="00273587">
        <w:rPr>
          <w:rFonts w:ascii="Calibri" w:hAnsi="Calibri" w:cs="Calibri"/>
          <w:color w:val="000000"/>
          <w:kern w:val="0"/>
          <w:sz w:val="24"/>
          <w:szCs w:val="24"/>
          <w:lang w:val="pt-BR"/>
        </w:rPr>
        <w:br w:type="page"/>
      </w:r>
      <w:r w:rsidRPr="00273587">
        <w:rPr>
          <w:rFonts w:ascii="Calibri" w:hAnsi="Calibri" w:cs="Calibri"/>
          <w:color w:val="000000"/>
          <w:kern w:val="0"/>
          <w:sz w:val="24"/>
          <w:szCs w:val="24"/>
          <w:lang w:val="pt-BR"/>
        </w:rPr>
        <w:lastRenderedPageBreak/>
        <w:t>Integrantes da Equipe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636"/>
      </w:tblGrid>
      <w:tr w:rsidR="00634CBE" w:rsidRPr="00273587" w:rsidTr="00170812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34CBE" w:rsidRPr="00273587" w:rsidRDefault="00634CBE" w:rsidP="00A5524E">
            <w:pPr>
              <w:spacing w:after="0" w:line="360" w:lineRule="auto"/>
              <w:jc w:val="center"/>
              <w:rPr>
                <w:rFonts w:ascii="Calibri" w:hAnsi="Calibri" w:cs="Calibri"/>
                <w:b/>
                <w:color w:val="000000"/>
                <w:szCs w:val="24"/>
                <w:lang w:eastAsia="en-US"/>
              </w:rPr>
            </w:pPr>
            <w:r w:rsidRPr="00273587">
              <w:rPr>
                <w:rFonts w:ascii="Calibri" w:hAnsi="Calibri" w:cs="Calibri"/>
                <w:b/>
                <w:color w:val="000000"/>
                <w:szCs w:val="24"/>
              </w:rPr>
              <w:br w:type="page"/>
              <w:t>Nome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34CBE" w:rsidRPr="00273587" w:rsidRDefault="00634CBE" w:rsidP="00A5524E">
            <w:pPr>
              <w:spacing w:after="0" w:line="360" w:lineRule="auto"/>
              <w:jc w:val="center"/>
              <w:rPr>
                <w:rFonts w:ascii="Calibri" w:hAnsi="Calibri" w:cs="Calibri"/>
                <w:b/>
                <w:color w:val="000000"/>
                <w:szCs w:val="24"/>
                <w:lang w:eastAsia="en-US"/>
              </w:rPr>
            </w:pPr>
            <w:r w:rsidRPr="00273587">
              <w:rPr>
                <w:rFonts w:ascii="Calibri" w:hAnsi="Calibri" w:cs="Calibri"/>
                <w:b/>
                <w:color w:val="000000"/>
                <w:szCs w:val="24"/>
              </w:rPr>
              <w:t>Cargo Ocupado</w:t>
            </w:r>
          </w:p>
        </w:tc>
      </w:tr>
      <w:tr w:rsidR="00FD5541" w:rsidRPr="00273587" w:rsidTr="00170812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541" w:rsidRPr="00273587" w:rsidRDefault="00FD5541" w:rsidP="008F7EAE">
            <w:pPr>
              <w:spacing w:after="0" w:line="360" w:lineRule="auto"/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Bruno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5541" w:rsidRPr="00273587" w:rsidRDefault="00FD5541" w:rsidP="008F7EAE">
            <w:pPr>
              <w:spacing w:after="0" w:line="360" w:lineRule="auto"/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Analista de Sistema</w:t>
            </w:r>
          </w:p>
        </w:tc>
      </w:tr>
      <w:tr w:rsidR="00634CBE" w:rsidRPr="00273587" w:rsidTr="00170812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CBE" w:rsidRPr="00273587" w:rsidRDefault="00DD4240" w:rsidP="00170812">
            <w:pPr>
              <w:spacing w:after="0" w:line="360" w:lineRule="auto"/>
              <w:rPr>
                <w:rFonts w:ascii="Calibri" w:hAnsi="Calibri" w:cs="Calibri"/>
                <w:color w:val="000000"/>
                <w:szCs w:val="24"/>
              </w:rPr>
            </w:pPr>
            <w:r w:rsidRPr="00A5524E">
              <w:rPr>
                <w:rFonts w:ascii="Calibri" w:hAnsi="Calibri" w:cs="Calibri"/>
                <w:color w:val="000000"/>
                <w:szCs w:val="24"/>
              </w:rPr>
              <w:t>Rodrigo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CBE" w:rsidRPr="00273587" w:rsidRDefault="0033511A" w:rsidP="00170812">
            <w:pPr>
              <w:spacing w:after="0" w:line="360" w:lineRule="auto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Banco de Dados</w:t>
            </w:r>
          </w:p>
        </w:tc>
      </w:tr>
      <w:tr w:rsidR="00634CBE" w:rsidRPr="00273587" w:rsidTr="00170812"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CBE" w:rsidRPr="00A5524E" w:rsidRDefault="00DD4240" w:rsidP="00170812">
            <w:pPr>
              <w:spacing w:after="0" w:line="360" w:lineRule="auto"/>
              <w:rPr>
                <w:rFonts w:ascii="Calibri" w:hAnsi="Calibri" w:cs="Calibri"/>
                <w:color w:val="000000"/>
                <w:szCs w:val="24"/>
                <w:highlight w:val="yellow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4"/>
              </w:rPr>
              <w:t>Geziael</w:t>
            </w:r>
            <w:proofErr w:type="spellEnd"/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CBE" w:rsidRPr="00273587" w:rsidRDefault="00634CBE" w:rsidP="00170812">
            <w:pPr>
              <w:spacing w:after="0" w:line="360" w:lineRule="auto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Desenvolvedor</w:t>
            </w:r>
          </w:p>
        </w:tc>
      </w:tr>
    </w:tbl>
    <w:p w:rsidR="00634CBE" w:rsidRPr="00273587" w:rsidRDefault="00634CBE" w:rsidP="00634CBE">
      <w:pPr>
        <w:pStyle w:val="ndice"/>
        <w:tabs>
          <w:tab w:val="left" w:pos="2805"/>
        </w:tabs>
        <w:spacing w:before="60" w:after="60" w:line="360" w:lineRule="auto"/>
        <w:jc w:val="both"/>
        <w:rPr>
          <w:rFonts w:ascii="Calibri" w:hAnsi="Calibri" w:cs="Calibri"/>
        </w:rPr>
      </w:pPr>
    </w:p>
    <w:p w:rsidR="00634CBE" w:rsidRPr="00273587" w:rsidRDefault="00634CBE" w:rsidP="00634CBE">
      <w:pPr>
        <w:pStyle w:val="ndice"/>
        <w:spacing w:before="60" w:after="60" w:line="360" w:lineRule="auto"/>
        <w:outlineLvl w:val="0"/>
        <w:rPr>
          <w:rFonts w:ascii="Calibri" w:hAnsi="Calibri" w:cs="Calibri"/>
          <w:kern w:val="0"/>
          <w:sz w:val="36"/>
          <w:szCs w:val="36"/>
          <w:lang w:val="pt-BR"/>
        </w:rPr>
      </w:pPr>
      <w:r w:rsidRPr="00273587">
        <w:rPr>
          <w:rFonts w:ascii="Calibri" w:hAnsi="Calibri" w:cs="Calibri"/>
        </w:rPr>
        <w:br w:type="page"/>
      </w:r>
      <w:r w:rsidRPr="00273587">
        <w:rPr>
          <w:rFonts w:ascii="Calibri" w:hAnsi="Calibri" w:cs="Calibri"/>
          <w:kern w:val="0"/>
          <w:sz w:val="36"/>
          <w:szCs w:val="36"/>
          <w:lang w:val="pt-BR"/>
        </w:rPr>
        <w:lastRenderedPageBreak/>
        <w:t>Sumário</w:t>
      </w: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9166283"/>
      <w:bookmarkStart w:id="9" w:name="_Toc75148931"/>
      <w:bookmarkEnd w:id="0"/>
    </w:p>
    <w:p w:rsidR="00634CBE" w:rsidRPr="00273587" w:rsidRDefault="00634CBE" w:rsidP="00634CBE">
      <w:pPr>
        <w:spacing w:line="360" w:lineRule="auto"/>
        <w:rPr>
          <w:rFonts w:ascii="Calibri" w:hAnsi="Calibri" w:cs="Calibri"/>
          <w:szCs w:val="24"/>
        </w:rPr>
      </w:pPr>
    </w:p>
    <w:p w:rsidR="0053229E" w:rsidRDefault="00916F64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73587">
        <w:rPr>
          <w:rFonts w:ascii="Calibri" w:hAnsi="Calibri" w:cs="Calibri"/>
        </w:rPr>
        <w:fldChar w:fldCharType="begin"/>
      </w:r>
      <w:r w:rsidR="00634CBE" w:rsidRPr="00273587">
        <w:rPr>
          <w:rFonts w:ascii="Calibri" w:hAnsi="Calibri" w:cs="Calibri"/>
        </w:rPr>
        <w:instrText xml:space="preserve"> TOC \o "1-3" \h \z </w:instrText>
      </w:r>
      <w:r w:rsidRPr="00273587">
        <w:rPr>
          <w:rFonts w:ascii="Calibri" w:hAnsi="Calibri" w:cs="Calibri"/>
        </w:rPr>
        <w:fldChar w:fldCharType="separate"/>
      </w:r>
      <w:hyperlink w:anchor="_Toc44059722" w:history="1">
        <w:r w:rsidR="0053229E" w:rsidRPr="00762229">
          <w:rPr>
            <w:rStyle w:val="Hyperlink"/>
            <w:rFonts w:ascii="Calibri" w:hAnsi="Calibri" w:cs="Calibri"/>
            <w:noProof/>
          </w:rPr>
          <w:t>1</w:t>
        </w:r>
        <w:r w:rsidR="005322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Introdução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_Toc44059722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5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059723" w:history="1">
        <w:r w:rsidR="0053229E" w:rsidRPr="00762229">
          <w:rPr>
            <w:rStyle w:val="Hyperlink"/>
            <w:rFonts w:ascii="Arial" w:hAnsi="Arial" w:cs="Calibri"/>
            <w:noProof/>
          </w:rPr>
          <w:t>1.1</w:t>
        </w:r>
        <w:r w:rsidR="005322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Propósito do Documento de Requisitos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_Toc44059723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5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059724" w:history="1">
        <w:r w:rsidR="0053229E" w:rsidRPr="00762229">
          <w:rPr>
            <w:rStyle w:val="Hyperlink"/>
            <w:rFonts w:ascii="Arial" w:hAnsi="Arial" w:cs="Calibri"/>
            <w:noProof/>
          </w:rPr>
          <w:t>1.2</w:t>
        </w:r>
        <w:r w:rsidR="005322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Público Alvo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_Toc44059724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5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059725" w:history="1">
        <w:r w:rsidR="0053229E" w:rsidRPr="00762229">
          <w:rPr>
            <w:rStyle w:val="Hyperlink"/>
            <w:rFonts w:ascii="Arial" w:hAnsi="Arial" w:cs="Calibri"/>
            <w:noProof/>
          </w:rPr>
          <w:t>1.3</w:t>
        </w:r>
        <w:r w:rsidR="005322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Escopo do Produto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_Toc44059725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5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059726" w:history="1">
        <w:r w:rsidR="0053229E" w:rsidRPr="00762229">
          <w:rPr>
            <w:rStyle w:val="Hyperlink"/>
            <w:rFonts w:ascii="Arial" w:hAnsi="Arial" w:cs="Calibri"/>
            <w:noProof/>
          </w:rPr>
          <w:t>1.4</w:t>
        </w:r>
        <w:r w:rsidR="005322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Foco do Sistema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_Toc44059726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5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059727" w:history="1">
        <w:r w:rsidR="0053229E" w:rsidRPr="00762229">
          <w:rPr>
            <w:rStyle w:val="Hyperlink"/>
            <w:rFonts w:ascii="Calibri" w:hAnsi="Calibri" w:cs="Calibri"/>
            <w:noProof/>
          </w:rPr>
          <w:t>2</w:t>
        </w:r>
        <w:r w:rsidR="005322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Visão Geral do Produto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_Toc44059727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6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059728" w:history="1">
        <w:r w:rsidR="0053229E" w:rsidRPr="00762229">
          <w:rPr>
            <w:rStyle w:val="Hyperlink"/>
            <w:rFonts w:ascii="Arial" w:hAnsi="Arial" w:cs="Calibri"/>
            <w:noProof/>
          </w:rPr>
          <w:t>2.1</w:t>
        </w:r>
        <w:r w:rsidR="005322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Perspectiva do Produto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_Toc44059728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6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059729" w:history="1">
        <w:r w:rsidR="0053229E" w:rsidRPr="00762229">
          <w:rPr>
            <w:rStyle w:val="Hyperlink"/>
            <w:rFonts w:ascii="Arial" w:hAnsi="Arial" w:cs="Calibri"/>
            <w:noProof/>
          </w:rPr>
          <w:t>2.2</w:t>
        </w:r>
        <w:r w:rsidR="005322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Funções do Produto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_Toc44059729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6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30" w:history="1">
        <w:r w:rsidR="0053229E" w:rsidRPr="00762229">
          <w:rPr>
            <w:rStyle w:val="Hyperlink"/>
            <w:rFonts w:ascii="Arial" w:hAnsi="Arial" w:cs="Calibri"/>
            <w:noProof/>
          </w:rPr>
          <w:t>2.2.1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Escopo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_Toc44059730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6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059731" w:history="1">
        <w:r w:rsidR="0053229E" w:rsidRPr="00762229">
          <w:rPr>
            <w:rStyle w:val="Hyperlink"/>
            <w:rFonts w:ascii="Arial" w:hAnsi="Arial" w:cs="Calibri"/>
            <w:noProof/>
          </w:rPr>
          <w:t>2.3</w:t>
        </w:r>
        <w:r w:rsidR="005322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Descrição dos usuários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_Toc44059731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6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059732" w:history="1">
        <w:r w:rsidR="0053229E" w:rsidRPr="00762229">
          <w:rPr>
            <w:rStyle w:val="Hyperlink"/>
            <w:rFonts w:ascii="Arial" w:hAnsi="Arial" w:cs="Calibri"/>
            <w:noProof/>
          </w:rPr>
          <w:t>2.4</w:t>
        </w:r>
        <w:r w:rsidR="005322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Premissas, Restrições e Dependências.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_Toc44059732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6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059733" w:history="1">
        <w:r w:rsidR="0053229E" w:rsidRPr="00762229">
          <w:rPr>
            <w:rStyle w:val="Hyperlink"/>
            <w:rFonts w:ascii="Calibri" w:hAnsi="Calibri" w:cs="Calibri"/>
            <w:noProof/>
          </w:rPr>
          <w:t>4</w:t>
        </w:r>
        <w:r w:rsidR="005322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Requisitos do Software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_Toc44059733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7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059734" w:history="1">
        <w:r w:rsidR="0053229E" w:rsidRPr="00762229">
          <w:rPr>
            <w:rStyle w:val="Hyperlink"/>
            <w:rFonts w:ascii="Arial" w:hAnsi="Arial" w:cs="Calibri"/>
            <w:noProof/>
          </w:rPr>
          <w:t>4.1</w:t>
        </w:r>
        <w:r w:rsidR="005322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Requisitos Funcionais.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_Toc44059734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7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35" w:history="1">
        <w:r w:rsidR="0053229E" w:rsidRPr="00762229">
          <w:rPr>
            <w:rStyle w:val="Hyperlink"/>
            <w:rFonts w:ascii="Arial" w:hAnsi="Arial" w:cs="Calibri"/>
            <w:noProof/>
          </w:rPr>
          <w:t>4.1.1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Requisitos Não-Funcionais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_Toc44059735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7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36" w:history="1">
        <w:r w:rsidR="0053229E" w:rsidRPr="00762229">
          <w:rPr>
            <w:rStyle w:val="Hyperlink"/>
            <w:rFonts w:ascii="Arial" w:hAnsi="Arial" w:cs="Calibri"/>
            <w:noProof/>
          </w:rPr>
          <w:t>4.1.2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Requisitos de Processo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_Toc44059736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8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37" w:history="1">
        <w:r w:rsidR="0053229E" w:rsidRPr="00762229">
          <w:rPr>
            <w:rStyle w:val="Hyperlink"/>
            <w:rFonts w:ascii="Arial" w:hAnsi="Arial" w:cs="Calibri"/>
            <w:noProof/>
          </w:rPr>
          <w:t>4.1.3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Requisitos de Produtos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_Toc44059737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8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38" w:history="1">
        <w:r w:rsidR="0053229E" w:rsidRPr="00762229">
          <w:rPr>
            <w:rStyle w:val="Hyperlink"/>
            <w:rFonts w:ascii="Arial" w:hAnsi="Arial" w:cs="Calibri"/>
            <w:noProof/>
          </w:rPr>
          <w:t>4.1.4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Desempenho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_Toc44059738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8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39" w:history="1">
        <w:r w:rsidR="0053229E" w:rsidRPr="00762229">
          <w:rPr>
            <w:rStyle w:val="Hyperlink"/>
            <w:rFonts w:ascii="Arial" w:hAnsi="Arial" w:cs="Calibri"/>
            <w:noProof/>
          </w:rPr>
          <w:t>4.1.5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Segurança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_Toc44059739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8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40" w:history="1">
        <w:r w:rsidR="0053229E" w:rsidRPr="00762229">
          <w:rPr>
            <w:rStyle w:val="Hyperlink"/>
            <w:rFonts w:ascii="Arial" w:hAnsi="Arial" w:cs="Calibri"/>
            <w:noProof/>
          </w:rPr>
          <w:t>4.1.6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Usabilidade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_Toc44059740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9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41" w:history="1">
        <w:r w:rsidR="0053229E" w:rsidRPr="00762229">
          <w:rPr>
            <w:rStyle w:val="Hyperlink"/>
            <w:rFonts w:ascii="Arial" w:hAnsi="Arial" w:cs="Calibri"/>
            <w:noProof/>
          </w:rPr>
          <w:t>4.1.7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Requisitos Externos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_Toc44059741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9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059742" w:history="1">
        <w:r w:rsidR="0053229E" w:rsidRPr="00762229">
          <w:rPr>
            <w:rStyle w:val="Hyperlink"/>
            <w:rFonts w:ascii="Calibri" w:hAnsi="Calibri" w:cs="Calibri"/>
            <w:noProof/>
          </w:rPr>
          <w:t>5</w:t>
        </w:r>
        <w:r w:rsidR="005322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Funcionalidades do Sistema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_Toc44059742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10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059743" w:history="1">
        <w:r w:rsidR="0053229E" w:rsidRPr="00762229">
          <w:rPr>
            <w:rStyle w:val="Hyperlink"/>
            <w:rFonts w:ascii="Arial" w:hAnsi="Arial" w:cs="Calibri"/>
            <w:noProof/>
          </w:rPr>
          <w:t>5.1</w:t>
        </w:r>
        <w:r w:rsidR="005322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Cadastro de Curso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_Toc44059743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11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44" w:history="1">
        <w:r w:rsidR="0053229E" w:rsidRPr="00762229">
          <w:rPr>
            <w:rStyle w:val="Hyperlink"/>
            <w:rFonts w:ascii="Calibri" w:hAnsi="Calibri" w:cs="Calibri"/>
            <w:noProof/>
          </w:rPr>
          <w:t>5.1.1.1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Fluxo Principal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_Toc44059744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11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45" w:history="1">
        <w:r w:rsidR="0053229E" w:rsidRPr="00762229">
          <w:rPr>
            <w:rStyle w:val="Hyperlink"/>
            <w:rFonts w:ascii="Calibri" w:hAnsi="Calibri" w:cs="Calibri"/>
            <w:noProof/>
          </w:rPr>
          <w:t>5.1.1.2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Fluxo Alternativo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_Toc44059745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12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059746" w:history="1">
        <w:r w:rsidR="0053229E" w:rsidRPr="00762229">
          <w:rPr>
            <w:rStyle w:val="Hyperlink"/>
            <w:rFonts w:ascii="Arial" w:hAnsi="Arial" w:cs="Calibri"/>
            <w:noProof/>
          </w:rPr>
          <w:t>5.2</w:t>
        </w:r>
        <w:r w:rsidR="0053229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Cadastro de Disciplina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_Toc44059746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13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47" w:history="1">
        <w:r w:rsidR="0053229E" w:rsidRPr="00762229">
          <w:rPr>
            <w:rStyle w:val="Hyperlink"/>
            <w:rFonts w:ascii="Arial" w:hAnsi="Arial" w:cs="Calibri"/>
            <w:noProof/>
          </w:rPr>
          <w:t>5.2.1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Regras de Negócio para o Cadastro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_Toc44059747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13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48" w:history="1">
        <w:r w:rsidR="0053229E" w:rsidRPr="00762229">
          <w:rPr>
            <w:rStyle w:val="Hyperlink"/>
            <w:rFonts w:ascii="Calibri" w:hAnsi="Calibri" w:cs="Calibri"/>
            <w:noProof/>
          </w:rPr>
          <w:t>5.2.1.1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Fluxo Principal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_Toc44059748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13</w:t>
        </w:r>
        <w:r w:rsidR="0053229E">
          <w:rPr>
            <w:noProof/>
            <w:webHidden/>
          </w:rPr>
          <w:fldChar w:fldCharType="end"/>
        </w:r>
      </w:hyperlink>
    </w:p>
    <w:p w:rsidR="0053229E" w:rsidRDefault="005001F8">
      <w:pPr>
        <w:pStyle w:val="Sumrio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4059749" w:history="1">
        <w:r w:rsidR="0053229E" w:rsidRPr="00762229">
          <w:rPr>
            <w:rStyle w:val="Hyperlink"/>
            <w:rFonts w:ascii="Calibri" w:hAnsi="Calibri" w:cs="Calibri"/>
            <w:noProof/>
          </w:rPr>
          <w:t>5.2.1.2</w:t>
        </w:r>
        <w:r w:rsidR="0053229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53229E" w:rsidRPr="00762229">
          <w:rPr>
            <w:rStyle w:val="Hyperlink"/>
            <w:rFonts w:ascii="Calibri" w:hAnsi="Calibri" w:cs="Calibri"/>
            <w:noProof/>
          </w:rPr>
          <w:t>Fluxo Alternativo</w:t>
        </w:r>
        <w:r w:rsidR="0053229E">
          <w:rPr>
            <w:noProof/>
            <w:webHidden/>
          </w:rPr>
          <w:tab/>
        </w:r>
        <w:r w:rsidR="0053229E">
          <w:rPr>
            <w:noProof/>
            <w:webHidden/>
          </w:rPr>
          <w:fldChar w:fldCharType="begin"/>
        </w:r>
        <w:r w:rsidR="0053229E">
          <w:rPr>
            <w:noProof/>
            <w:webHidden/>
          </w:rPr>
          <w:instrText xml:space="preserve"> PAGEREF _Toc44059749 \h </w:instrText>
        </w:r>
        <w:r w:rsidR="0053229E">
          <w:rPr>
            <w:noProof/>
            <w:webHidden/>
          </w:rPr>
        </w:r>
        <w:r w:rsidR="0053229E">
          <w:rPr>
            <w:noProof/>
            <w:webHidden/>
          </w:rPr>
          <w:fldChar w:fldCharType="separate"/>
        </w:r>
        <w:r w:rsidR="0053229E">
          <w:rPr>
            <w:noProof/>
            <w:webHidden/>
          </w:rPr>
          <w:t>14</w:t>
        </w:r>
        <w:r w:rsidR="0053229E">
          <w:rPr>
            <w:noProof/>
            <w:webHidden/>
          </w:rPr>
          <w:fldChar w:fldCharType="end"/>
        </w:r>
      </w:hyperlink>
    </w:p>
    <w:p w:rsidR="00634CBE" w:rsidRPr="00273587" w:rsidRDefault="00916F64" w:rsidP="00634CBE">
      <w:pPr>
        <w:pStyle w:val="ndice"/>
        <w:spacing w:before="60" w:after="60" w:line="360" w:lineRule="auto"/>
        <w:jc w:val="both"/>
        <w:rPr>
          <w:rFonts w:ascii="Calibri" w:hAnsi="Calibri" w:cs="Calibri"/>
          <w:sz w:val="24"/>
          <w:szCs w:val="24"/>
        </w:rPr>
      </w:pPr>
      <w:r w:rsidRPr="00273587">
        <w:rPr>
          <w:rFonts w:ascii="Calibri" w:hAnsi="Calibri" w:cs="Calibri"/>
          <w:szCs w:val="24"/>
        </w:rPr>
        <w:fldChar w:fldCharType="end"/>
      </w:r>
    </w:p>
    <w:p w:rsidR="00634CBE" w:rsidRPr="00273587" w:rsidRDefault="00634CBE" w:rsidP="00634CBE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Calibri" w:hAnsi="Calibri" w:cs="Calibri"/>
          <w:sz w:val="36"/>
          <w:szCs w:val="36"/>
        </w:rPr>
      </w:pPr>
      <w:r w:rsidRPr="00273587">
        <w:rPr>
          <w:rFonts w:ascii="Calibri" w:hAnsi="Calibri" w:cs="Calibri"/>
          <w:sz w:val="36"/>
          <w:szCs w:val="36"/>
        </w:rPr>
        <w:br w:type="page"/>
      </w:r>
      <w:bookmarkStart w:id="10" w:name="_Toc44059722"/>
      <w:r w:rsidRPr="00273587">
        <w:rPr>
          <w:rFonts w:ascii="Calibri" w:hAnsi="Calibri" w:cs="Calibri"/>
          <w:sz w:val="36"/>
          <w:szCs w:val="36"/>
        </w:rPr>
        <w:lastRenderedPageBreak/>
        <w:t>Introdução</w:t>
      </w:r>
      <w:bookmarkEnd w:id="10"/>
    </w:p>
    <w:p w:rsidR="00634CBE" w:rsidRPr="00273587" w:rsidRDefault="00634CBE" w:rsidP="00634CBE">
      <w:pPr>
        <w:pStyle w:val="Ttulo2"/>
        <w:spacing w:line="360" w:lineRule="auto"/>
        <w:rPr>
          <w:rFonts w:ascii="Calibri" w:hAnsi="Calibri" w:cs="Calibri"/>
        </w:rPr>
      </w:pPr>
      <w:bookmarkStart w:id="11" w:name="_Toc75148932"/>
      <w:bookmarkStart w:id="12" w:name="_Toc44059723"/>
      <w:bookmarkStart w:id="13" w:name="_Toc4916628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273587">
        <w:rPr>
          <w:rFonts w:ascii="Calibri" w:hAnsi="Calibri" w:cs="Calibri"/>
        </w:rPr>
        <w:t>Propósito do Documento de Requisitos</w:t>
      </w:r>
      <w:bookmarkEnd w:id="11"/>
      <w:bookmarkEnd w:id="12"/>
    </w:p>
    <w:p w:rsidR="00634CBE" w:rsidRPr="00273587" w:rsidRDefault="00634CBE" w:rsidP="00634CBE">
      <w:pPr>
        <w:spacing w:line="360" w:lineRule="auto"/>
        <w:rPr>
          <w:rFonts w:ascii="Calibri" w:hAnsi="Calibri" w:cs="Calibri"/>
          <w:szCs w:val="24"/>
        </w:rPr>
      </w:pPr>
      <w:r w:rsidRPr="00273587">
        <w:rPr>
          <w:rFonts w:ascii="Calibri" w:hAnsi="Calibri" w:cs="Calibri"/>
          <w:szCs w:val="24"/>
        </w:rPr>
        <w:t>Este documento especifica os requisitos do</w:t>
      </w:r>
      <w:r w:rsidR="00FF5E5D">
        <w:rPr>
          <w:rFonts w:ascii="Calibri" w:hAnsi="Calibri" w:cs="Calibri"/>
          <w:szCs w:val="24"/>
        </w:rPr>
        <w:t xml:space="preserve"> aplicativo</w:t>
      </w:r>
      <w:r w:rsidRPr="00273587">
        <w:rPr>
          <w:rFonts w:ascii="Calibri" w:hAnsi="Calibri" w:cs="Calibri"/>
          <w:szCs w:val="24"/>
        </w:rPr>
        <w:t xml:space="preserve"> </w:t>
      </w:r>
      <w:proofErr w:type="spellStart"/>
      <w:proofErr w:type="gramStart"/>
      <w:r w:rsidR="004504BE">
        <w:rPr>
          <w:rFonts w:ascii="Calibri" w:hAnsi="Calibri" w:cs="Calibri"/>
          <w:szCs w:val="24"/>
        </w:rPr>
        <w:t>WorkSearch</w:t>
      </w:r>
      <w:proofErr w:type="spellEnd"/>
      <w:proofErr w:type="gramEnd"/>
      <w:r w:rsidRPr="00273587">
        <w:rPr>
          <w:rFonts w:ascii="Calibri" w:hAnsi="Calibri" w:cs="Calibri"/>
          <w:szCs w:val="24"/>
        </w:rPr>
        <w:t>. A finalidade principal é fornecer aos desenvolvedores as informações necessárias para o projeto e p</w:t>
      </w:r>
      <w:r w:rsidR="004504BE">
        <w:rPr>
          <w:rFonts w:ascii="Calibri" w:hAnsi="Calibri" w:cs="Calibri"/>
          <w:szCs w:val="24"/>
        </w:rPr>
        <w:t>ara o desenvolvimento do aplicativo</w:t>
      </w:r>
      <w:r w:rsidRPr="00273587">
        <w:rPr>
          <w:rFonts w:ascii="Calibri" w:hAnsi="Calibri" w:cs="Calibri"/>
          <w:szCs w:val="24"/>
        </w:rPr>
        <w:t>, facilitando a comunicaç</w:t>
      </w:r>
      <w:r w:rsidR="004504BE">
        <w:rPr>
          <w:rFonts w:ascii="Calibri" w:hAnsi="Calibri" w:cs="Calibri"/>
          <w:szCs w:val="24"/>
        </w:rPr>
        <w:t>ão entre os envolvidos</w:t>
      </w:r>
      <w:r w:rsidRPr="00273587">
        <w:rPr>
          <w:rFonts w:ascii="Calibri" w:hAnsi="Calibri" w:cs="Calibri"/>
          <w:szCs w:val="24"/>
        </w:rPr>
        <w:t>.</w:t>
      </w:r>
    </w:p>
    <w:p w:rsidR="00D76F74" w:rsidRPr="00D76F74" w:rsidRDefault="00634CBE" w:rsidP="00634CBE">
      <w:pPr>
        <w:pStyle w:val="Ttulo2"/>
        <w:spacing w:line="360" w:lineRule="auto"/>
        <w:rPr>
          <w:rFonts w:ascii="Calibri" w:hAnsi="Calibri" w:cs="Calibri"/>
          <w:sz w:val="24"/>
          <w:szCs w:val="24"/>
        </w:rPr>
      </w:pPr>
      <w:bookmarkStart w:id="14" w:name="_Toc75148933"/>
      <w:bookmarkStart w:id="15" w:name="_Toc44059724"/>
      <w:r w:rsidRPr="00273587">
        <w:rPr>
          <w:rFonts w:ascii="Calibri" w:hAnsi="Calibri" w:cs="Calibri"/>
          <w:sz w:val="24"/>
          <w:szCs w:val="24"/>
        </w:rPr>
        <w:t>Público Alvo</w:t>
      </w:r>
      <w:bookmarkEnd w:id="14"/>
      <w:bookmarkEnd w:id="15"/>
    </w:p>
    <w:p w:rsidR="00634CBE" w:rsidRPr="00273587" w:rsidRDefault="00634CBE" w:rsidP="00634CBE">
      <w:pPr>
        <w:spacing w:line="360" w:lineRule="auto"/>
        <w:rPr>
          <w:rFonts w:ascii="Calibri" w:hAnsi="Calibri" w:cs="Calibri"/>
          <w:szCs w:val="24"/>
        </w:rPr>
      </w:pPr>
      <w:r w:rsidRPr="00273587">
        <w:rPr>
          <w:rFonts w:ascii="Calibri" w:hAnsi="Calibri" w:cs="Calibri"/>
          <w:szCs w:val="24"/>
        </w:rPr>
        <w:t>Es</w:t>
      </w:r>
      <w:r w:rsidR="00D76F74">
        <w:rPr>
          <w:rFonts w:ascii="Calibri" w:hAnsi="Calibri" w:cs="Calibri"/>
          <w:szCs w:val="24"/>
        </w:rPr>
        <w:t>te documento será mantido pelo grupo fundador</w:t>
      </w:r>
      <w:r w:rsidRPr="00273587">
        <w:rPr>
          <w:rFonts w:ascii="Calibri" w:hAnsi="Calibri" w:cs="Calibri"/>
          <w:szCs w:val="24"/>
        </w:rPr>
        <w:t xml:space="preserve">, </w:t>
      </w:r>
      <w:r w:rsidR="00D76F74">
        <w:rPr>
          <w:rFonts w:ascii="Calibri" w:hAnsi="Calibri" w:cs="Calibri"/>
          <w:szCs w:val="24"/>
        </w:rPr>
        <w:t>no qual</w:t>
      </w:r>
      <w:r>
        <w:rPr>
          <w:rFonts w:ascii="Calibri" w:hAnsi="Calibri" w:cs="Calibri"/>
          <w:szCs w:val="24"/>
        </w:rPr>
        <w:t xml:space="preserve"> será responsável em efetuar o controle da docume</w:t>
      </w:r>
      <w:r w:rsidR="008407DE">
        <w:rPr>
          <w:rFonts w:ascii="Calibri" w:hAnsi="Calibri" w:cs="Calibri"/>
          <w:szCs w:val="24"/>
        </w:rPr>
        <w:t>ntação do projeto</w:t>
      </w:r>
      <w:r w:rsidR="00D76F74">
        <w:rPr>
          <w:rFonts w:ascii="Calibri" w:hAnsi="Calibri" w:cs="Calibri"/>
          <w:szCs w:val="24"/>
        </w:rPr>
        <w:t xml:space="preserve"> de software</w:t>
      </w:r>
      <w:r>
        <w:rPr>
          <w:rFonts w:ascii="Calibri" w:hAnsi="Calibri" w:cs="Calibri"/>
          <w:szCs w:val="24"/>
        </w:rPr>
        <w:t xml:space="preserve"> </w:t>
      </w:r>
      <w:r w:rsidR="00D76F74">
        <w:rPr>
          <w:rFonts w:ascii="Calibri" w:hAnsi="Calibri" w:cs="Calibri"/>
          <w:szCs w:val="24"/>
        </w:rPr>
        <w:t xml:space="preserve">e manutenção do mesmo, </w:t>
      </w:r>
      <w:proofErr w:type="gramStart"/>
      <w:r w:rsidR="00D76F74">
        <w:rPr>
          <w:rFonts w:ascii="Calibri" w:hAnsi="Calibri" w:cs="Calibri"/>
          <w:szCs w:val="24"/>
        </w:rPr>
        <w:t>afim de</w:t>
      </w:r>
      <w:proofErr w:type="gramEnd"/>
      <w:r w:rsidR="00D76F74">
        <w:rPr>
          <w:rFonts w:ascii="Calibri" w:hAnsi="Calibri" w:cs="Calibri"/>
          <w:szCs w:val="24"/>
        </w:rPr>
        <w:t xml:space="preserve"> manter o aplicativo estável para os usuários.</w:t>
      </w:r>
    </w:p>
    <w:p w:rsidR="00634CBE" w:rsidRPr="00273587" w:rsidRDefault="00634CBE" w:rsidP="00634CBE">
      <w:pPr>
        <w:pStyle w:val="Ttulo2"/>
        <w:spacing w:line="360" w:lineRule="auto"/>
        <w:rPr>
          <w:rFonts w:ascii="Calibri" w:hAnsi="Calibri" w:cs="Calibri"/>
          <w:sz w:val="24"/>
          <w:szCs w:val="24"/>
        </w:rPr>
      </w:pPr>
      <w:bookmarkStart w:id="16" w:name="_Toc75148934"/>
      <w:bookmarkStart w:id="17" w:name="_Toc44059725"/>
      <w:r w:rsidRPr="00273587">
        <w:rPr>
          <w:rFonts w:ascii="Calibri" w:hAnsi="Calibri" w:cs="Calibri"/>
          <w:sz w:val="24"/>
          <w:szCs w:val="24"/>
        </w:rPr>
        <w:t>Escopo do Produto</w:t>
      </w:r>
      <w:bookmarkEnd w:id="16"/>
      <w:bookmarkEnd w:id="17"/>
    </w:p>
    <w:p w:rsidR="00634CBE" w:rsidRDefault="00363CCF" w:rsidP="00634CBE">
      <w:pPr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 </w:t>
      </w:r>
      <w:r w:rsidR="008E4BD8">
        <w:rPr>
          <w:rFonts w:ascii="Calibri" w:hAnsi="Calibri" w:cs="Calibri"/>
          <w:szCs w:val="24"/>
        </w:rPr>
        <w:t>projet</w:t>
      </w:r>
      <w:r>
        <w:rPr>
          <w:rFonts w:ascii="Calibri" w:hAnsi="Calibri" w:cs="Calibri"/>
          <w:szCs w:val="24"/>
        </w:rPr>
        <w:t xml:space="preserve">o </w:t>
      </w:r>
      <w:proofErr w:type="spellStart"/>
      <w:proofErr w:type="gramStart"/>
      <w:r>
        <w:rPr>
          <w:rFonts w:ascii="Calibri" w:hAnsi="Calibri" w:cs="Calibri"/>
          <w:szCs w:val="24"/>
        </w:rPr>
        <w:t>WorkSearch</w:t>
      </w:r>
      <w:proofErr w:type="spellEnd"/>
      <w:proofErr w:type="gramEnd"/>
      <w:r>
        <w:rPr>
          <w:rFonts w:ascii="Calibri" w:hAnsi="Calibri" w:cs="Calibri"/>
          <w:szCs w:val="24"/>
        </w:rPr>
        <w:t xml:space="preserve"> </w:t>
      </w:r>
      <w:r w:rsidR="008E4BD8">
        <w:rPr>
          <w:rFonts w:ascii="Calibri" w:hAnsi="Calibri" w:cs="Calibri"/>
          <w:szCs w:val="24"/>
        </w:rPr>
        <w:t xml:space="preserve">será um </w:t>
      </w:r>
      <w:r>
        <w:rPr>
          <w:rFonts w:ascii="Calibri" w:hAnsi="Calibri" w:cs="Calibri"/>
          <w:szCs w:val="24"/>
        </w:rPr>
        <w:t>aplicativo</w:t>
      </w:r>
      <w:r w:rsidR="008E4BD8">
        <w:rPr>
          <w:rFonts w:ascii="Calibri" w:hAnsi="Calibri" w:cs="Calibri"/>
          <w:szCs w:val="24"/>
        </w:rPr>
        <w:t xml:space="preserve"> que facilita a vida de diversos profissionais que pretende pegar serviços de pequeno porte no dia a </w:t>
      </w:r>
      <w:r w:rsidR="00D1426D">
        <w:rPr>
          <w:rFonts w:ascii="Calibri" w:hAnsi="Calibri" w:cs="Calibri"/>
          <w:szCs w:val="24"/>
        </w:rPr>
        <w:t>dia. Assim também os clientes que deseja divulgar</w:t>
      </w:r>
      <w:r w:rsidR="00374998">
        <w:rPr>
          <w:rFonts w:ascii="Calibri" w:hAnsi="Calibri" w:cs="Calibri"/>
          <w:szCs w:val="24"/>
        </w:rPr>
        <w:t xml:space="preserve"> um serviço </w:t>
      </w:r>
      <w:r w:rsidR="00D1426D">
        <w:rPr>
          <w:rFonts w:ascii="Calibri" w:hAnsi="Calibri" w:cs="Calibri"/>
          <w:szCs w:val="24"/>
        </w:rPr>
        <w:t>par</w:t>
      </w:r>
      <w:r w:rsidR="00374998">
        <w:rPr>
          <w:rFonts w:ascii="Calibri" w:hAnsi="Calibri" w:cs="Calibri"/>
          <w:szCs w:val="24"/>
        </w:rPr>
        <w:t>a ser realizado</w:t>
      </w:r>
      <w:r w:rsidR="000B3309">
        <w:rPr>
          <w:rFonts w:ascii="Calibri" w:hAnsi="Calibri" w:cs="Calibri"/>
          <w:szCs w:val="24"/>
        </w:rPr>
        <w:t>, mas</w:t>
      </w:r>
      <w:r w:rsidR="008E4BD8">
        <w:rPr>
          <w:rFonts w:ascii="Calibri" w:hAnsi="Calibri" w:cs="Calibri"/>
          <w:szCs w:val="24"/>
        </w:rPr>
        <w:t xml:space="preserve"> não conhece um profissional, esta ferramenta ajudará essa pessoa encontrar um profissional capacitado para efetuar o seu serviço.</w:t>
      </w:r>
    </w:p>
    <w:p w:rsidR="008E4BD8" w:rsidRDefault="008E4BD8" w:rsidP="008E4BD8">
      <w:pPr>
        <w:pStyle w:val="Ttulo3"/>
      </w:pPr>
      <w:r w:rsidRPr="008E4BD8">
        <w:t>Missão do produto</w:t>
      </w:r>
    </w:p>
    <w:p w:rsidR="008E4BD8" w:rsidRPr="008E4BD8" w:rsidRDefault="008E4BD8" w:rsidP="00634CBE">
      <w:pPr>
        <w:spacing w:line="360" w:lineRule="auto"/>
        <w:rPr>
          <w:rFonts w:ascii="Calibri" w:hAnsi="Calibri" w:cs="Calibri"/>
          <w:szCs w:val="24"/>
        </w:rPr>
      </w:pPr>
      <w:proofErr w:type="gramStart"/>
      <w:r>
        <w:rPr>
          <w:rFonts w:ascii="Calibri" w:hAnsi="Calibri" w:cs="Calibri"/>
          <w:szCs w:val="24"/>
        </w:rPr>
        <w:t>Otimizar</w:t>
      </w:r>
      <w:proofErr w:type="gramEnd"/>
      <w:r>
        <w:rPr>
          <w:rFonts w:ascii="Calibri" w:hAnsi="Calibri" w:cs="Calibri"/>
          <w:szCs w:val="24"/>
        </w:rPr>
        <w:t xml:space="preserve"> em um só lugar a possibilidade de profissionais e clientes se comunica</w:t>
      </w:r>
      <w:r w:rsidR="000B3309">
        <w:rPr>
          <w:rFonts w:ascii="Calibri" w:hAnsi="Calibri" w:cs="Calibri"/>
          <w:szCs w:val="24"/>
        </w:rPr>
        <w:t xml:space="preserve">rem por meio de chat </w:t>
      </w:r>
      <w:r>
        <w:rPr>
          <w:rFonts w:ascii="Calibri" w:hAnsi="Calibri" w:cs="Calibri"/>
          <w:szCs w:val="24"/>
        </w:rPr>
        <w:t>a fim de combinação de serviço a ser feito.</w:t>
      </w:r>
    </w:p>
    <w:p w:rsidR="00634CBE" w:rsidRPr="00273587" w:rsidRDefault="00634CBE" w:rsidP="00634CBE">
      <w:pPr>
        <w:pStyle w:val="Ttulo2"/>
        <w:spacing w:line="360" w:lineRule="auto"/>
        <w:rPr>
          <w:rFonts w:ascii="Calibri" w:hAnsi="Calibri" w:cs="Calibri"/>
          <w:sz w:val="24"/>
          <w:szCs w:val="24"/>
        </w:rPr>
      </w:pPr>
      <w:bookmarkStart w:id="18" w:name="_Toc44059726"/>
      <w:r w:rsidRPr="00273587">
        <w:rPr>
          <w:rFonts w:ascii="Calibri" w:hAnsi="Calibri" w:cs="Calibri"/>
          <w:sz w:val="24"/>
          <w:szCs w:val="24"/>
        </w:rPr>
        <w:t xml:space="preserve">Foco do </w:t>
      </w:r>
      <w:bookmarkEnd w:id="18"/>
      <w:r w:rsidR="000B3309">
        <w:rPr>
          <w:rFonts w:ascii="Calibri" w:hAnsi="Calibri" w:cs="Calibri"/>
          <w:sz w:val="24"/>
          <w:szCs w:val="24"/>
        </w:rPr>
        <w:t>Aplicativo</w:t>
      </w:r>
    </w:p>
    <w:p w:rsidR="00634CBE" w:rsidRPr="00273587" w:rsidRDefault="00634CBE" w:rsidP="00634CBE">
      <w:pPr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Disponibilizar um</w:t>
      </w:r>
      <w:r w:rsidR="007B17B1">
        <w:rPr>
          <w:rFonts w:ascii="Calibri" w:hAnsi="Calibri" w:cs="Calibri"/>
          <w:szCs w:val="24"/>
        </w:rPr>
        <w:t xml:space="preserve"> aplicativo</w:t>
      </w:r>
      <w:r>
        <w:rPr>
          <w:rFonts w:ascii="Calibri" w:hAnsi="Calibri" w:cs="Calibri"/>
          <w:szCs w:val="24"/>
        </w:rPr>
        <w:t xml:space="preserve"> que irá oferecer ao </w:t>
      </w:r>
      <w:r w:rsidR="007B17B1">
        <w:rPr>
          <w:rFonts w:ascii="Calibri" w:hAnsi="Calibri" w:cs="Calibri"/>
          <w:szCs w:val="24"/>
        </w:rPr>
        <w:t xml:space="preserve">profissional e </w:t>
      </w:r>
      <w:r>
        <w:rPr>
          <w:rFonts w:ascii="Calibri" w:hAnsi="Calibri" w:cs="Calibri"/>
          <w:szCs w:val="24"/>
        </w:rPr>
        <w:t>cliente todas as funções necessárias</w:t>
      </w:r>
      <w:r w:rsidR="007B17B1">
        <w:rPr>
          <w:rFonts w:ascii="Calibri" w:hAnsi="Calibri" w:cs="Calibri"/>
          <w:szCs w:val="24"/>
        </w:rPr>
        <w:t xml:space="preserve"> para a realização de uma ação conjunta, no qual ambos estarão seguros</w:t>
      </w:r>
      <w:r w:rsidR="00556182">
        <w:rPr>
          <w:rFonts w:ascii="Calibri" w:hAnsi="Calibri" w:cs="Calibri"/>
          <w:szCs w:val="24"/>
        </w:rPr>
        <w:t xml:space="preserve"> sobre a n</w:t>
      </w:r>
      <w:r w:rsidR="007B17B1">
        <w:rPr>
          <w:rFonts w:ascii="Calibri" w:hAnsi="Calibri" w:cs="Calibri"/>
          <w:szCs w:val="24"/>
        </w:rPr>
        <w:t>egociação de serviços</w:t>
      </w:r>
      <w:r w:rsidR="00556182">
        <w:rPr>
          <w:rFonts w:ascii="Calibri" w:hAnsi="Calibri" w:cs="Calibri"/>
          <w:szCs w:val="24"/>
        </w:rPr>
        <w:t>, garantir que ambos tenham uma experiência incrível com a praticidade em utilizar o aplicativo</w:t>
      </w:r>
      <w:r>
        <w:rPr>
          <w:rFonts w:ascii="Calibri" w:hAnsi="Calibri" w:cs="Calibri"/>
          <w:szCs w:val="24"/>
        </w:rPr>
        <w:t>.</w:t>
      </w:r>
    </w:p>
    <w:p w:rsidR="00634CBE" w:rsidRPr="00ED2136" w:rsidRDefault="00634CBE" w:rsidP="00634CBE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Calibri" w:hAnsi="Calibri" w:cs="Calibri"/>
          <w:b w:val="0"/>
          <w:sz w:val="36"/>
          <w:szCs w:val="36"/>
        </w:rPr>
      </w:pPr>
      <w:r w:rsidRPr="00273587">
        <w:rPr>
          <w:rFonts w:ascii="Calibri" w:hAnsi="Calibri" w:cs="Calibri"/>
        </w:rPr>
        <w:br w:type="page"/>
      </w:r>
      <w:bookmarkStart w:id="19" w:name="_Toc44059727"/>
      <w:r w:rsidRPr="00273587">
        <w:rPr>
          <w:rFonts w:ascii="Calibri" w:hAnsi="Calibri" w:cs="Calibri"/>
          <w:sz w:val="36"/>
          <w:szCs w:val="36"/>
        </w:rPr>
        <w:lastRenderedPageBreak/>
        <w:t>Vis</w:t>
      </w:r>
      <w:r w:rsidRPr="00ED2136">
        <w:rPr>
          <w:rFonts w:ascii="Calibri" w:hAnsi="Calibri" w:cs="Calibri"/>
          <w:b w:val="0"/>
          <w:sz w:val="36"/>
          <w:szCs w:val="36"/>
        </w:rPr>
        <w:t>ão Geral do Produto</w:t>
      </w:r>
      <w:bookmarkEnd w:id="19"/>
    </w:p>
    <w:p w:rsidR="00634CBE" w:rsidRPr="00273587" w:rsidRDefault="00634CBE" w:rsidP="00634CBE">
      <w:pPr>
        <w:pStyle w:val="Ttulo2"/>
        <w:spacing w:line="360" w:lineRule="auto"/>
        <w:rPr>
          <w:rFonts w:ascii="Calibri" w:hAnsi="Calibri" w:cs="Calibri"/>
          <w:sz w:val="24"/>
          <w:szCs w:val="24"/>
        </w:rPr>
      </w:pPr>
      <w:bookmarkStart w:id="20" w:name="_Toc75148941"/>
      <w:bookmarkStart w:id="21" w:name="_Toc44059728"/>
      <w:r w:rsidRPr="00ED2136">
        <w:rPr>
          <w:rFonts w:ascii="Calibri" w:hAnsi="Calibri" w:cs="Calibri"/>
          <w:b w:val="0"/>
          <w:sz w:val="24"/>
          <w:szCs w:val="24"/>
        </w:rPr>
        <w:t>Perspectiva</w:t>
      </w:r>
      <w:r w:rsidRPr="00273587">
        <w:rPr>
          <w:rFonts w:ascii="Calibri" w:hAnsi="Calibri" w:cs="Calibri"/>
          <w:sz w:val="24"/>
          <w:szCs w:val="24"/>
        </w:rPr>
        <w:t xml:space="preserve"> do Produto</w:t>
      </w:r>
      <w:bookmarkEnd w:id="20"/>
      <w:bookmarkEnd w:id="21"/>
    </w:p>
    <w:p w:rsidR="005B1F71" w:rsidRPr="005502AD" w:rsidRDefault="005B1F71" w:rsidP="005502AD">
      <w:pPr>
        <w:rPr>
          <w:rFonts w:asciiTheme="minorHAnsi" w:hAnsiTheme="minorHAnsi" w:cstheme="minorHAnsi"/>
        </w:rPr>
      </w:pPr>
      <w:bookmarkStart w:id="22" w:name="_Toc44059729"/>
      <w:r w:rsidRPr="005502AD">
        <w:rPr>
          <w:rFonts w:asciiTheme="minorHAnsi" w:hAnsiTheme="minorHAnsi" w:cstheme="minorHAnsi"/>
        </w:rPr>
        <w:t xml:space="preserve">A perspectiva do produto é criar um ambiente que faça com que o cliente e profissional possam comunicar pela plataforma mobile, com a utilização do aplicativo para atender as suas necessidades, que no caso é a mão de obra e o trabalho </w:t>
      </w:r>
      <w:r w:rsidR="005502AD">
        <w:rPr>
          <w:rFonts w:asciiTheme="minorHAnsi" w:hAnsiTheme="minorHAnsi" w:cstheme="minorHAnsi"/>
        </w:rPr>
        <w:t>flexível</w:t>
      </w:r>
      <w:r w:rsidRPr="005502AD">
        <w:rPr>
          <w:rFonts w:asciiTheme="minorHAnsi" w:hAnsiTheme="minorHAnsi" w:cstheme="minorHAnsi"/>
        </w:rPr>
        <w:t>. Ao realizar essas atividades, o produto em si já terá feito o seu papel de intermediador.</w:t>
      </w:r>
    </w:p>
    <w:p w:rsidR="00634CBE" w:rsidRPr="00273587" w:rsidRDefault="00634CBE" w:rsidP="00634CBE">
      <w:pPr>
        <w:pStyle w:val="Ttulo2"/>
        <w:spacing w:line="360" w:lineRule="auto"/>
        <w:rPr>
          <w:rFonts w:ascii="Calibri" w:hAnsi="Calibri" w:cs="Calibri"/>
          <w:sz w:val="24"/>
          <w:szCs w:val="24"/>
        </w:rPr>
      </w:pPr>
      <w:r w:rsidRPr="00273587">
        <w:rPr>
          <w:rFonts w:ascii="Calibri" w:hAnsi="Calibri" w:cs="Calibri"/>
          <w:sz w:val="24"/>
          <w:szCs w:val="24"/>
        </w:rPr>
        <w:t>Funções do Produto</w:t>
      </w:r>
      <w:bookmarkEnd w:id="22"/>
    </w:p>
    <w:p w:rsidR="00634CBE" w:rsidRPr="00273587" w:rsidRDefault="005502AD" w:rsidP="00634CBE">
      <w:pPr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Têm como a função de resolver problemas agrupando diversos </w:t>
      </w:r>
      <w:bookmarkStart w:id="23" w:name="_GoBack"/>
      <w:r>
        <w:rPr>
          <w:rFonts w:ascii="Calibri" w:hAnsi="Calibri" w:cs="Calibri"/>
          <w:szCs w:val="24"/>
        </w:rPr>
        <w:t>mecanismos em um só lugar para clientes e profissionais, v</w:t>
      </w:r>
      <w:r w:rsidR="00634CBE" w:rsidRPr="00273587">
        <w:rPr>
          <w:rFonts w:ascii="Calibri" w:hAnsi="Calibri" w:cs="Calibri"/>
          <w:szCs w:val="24"/>
        </w:rPr>
        <w:t>isando suprir as necessidades identific</w:t>
      </w:r>
      <w:bookmarkEnd w:id="23"/>
      <w:r w:rsidR="00634CBE" w:rsidRPr="00273587">
        <w:rPr>
          <w:rFonts w:ascii="Calibri" w:hAnsi="Calibri" w:cs="Calibri"/>
          <w:szCs w:val="24"/>
        </w:rPr>
        <w:t>adas, as funcionalidades básicas que</w:t>
      </w:r>
      <w:r w:rsidR="005B1F71">
        <w:rPr>
          <w:rFonts w:ascii="Calibri" w:hAnsi="Calibri" w:cs="Calibri"/>
          <w:szCs w:val="24"/>
        </w:rPr>
        <w:t xml:space="preserve"> o aplicativo</w:t>
      </w:r>
      <w:r w:rsidR="00634CBE" w:rsidRPr="00273587">
        <w:rPr>
          <w:rFonts w:ascii="Calibri" w:hAnsi="Calibri" w:cs="Calibri"/>
          <w:szCs w:val="24"/>
        </w:rPr>
        <w:t xml:space="preserve"> apresenta são as seguintes:</w:t>
      </w:r>
    </w:p>
    <w:p w:rsidR="00634CBE" w:rsidRPr="00273587" w:rsidRDefault="00634CBE" w:rsidP="00634CBE">
      <w:pPr>
        <w:pStyle w:val="Ttulo3"/>
        <w:spacing w:line="360" w:lineRule="auto"/>
        <w:rPr>
          <w:rFonts w:ascii="Calibri" w:hAnsi="Calibri" w:cs="Calibri"/>
        </w:rPr>
      </w:pPr>
      <w:bookmarkStart w:id="24" w:name="_Toc44059730"/>
      <w:r>
        <w:rPr>
          <w:rFonts w:ascii="Calibri" w:hAnsi="Calibri" w:cs="Calibri"/>
          <w:szCs w:val="24"/>
        </w:rPr>
        <w:t>Escopo</w:t>
      </w:r>
      <w:bookmarkEnd w:id="24"/>
    </w:p>
    <w:p w:rsidR="00940F29" w:rsidRPr="00940F29" w:rsidRDefault="00940F29" w:rsidP="00940F29">
      <w:pPr>
        <w:pStyle w:val="Ttulo2"/>
        <w:numPr>
          <w:ilvl w:val="0"/>
          <w:numId w:val="0"/>
        </w:numPr>
        <w:ind w:firstLine="454"/>
        <w:rPr>
          <w:rFonts w:ascii="Calibri" w:hAnsi="Calibri" w:cs="Arial"/>
          <w:b w:val="0"/>
          <w:color w:val="000000"/>
          <w:sz w:val="24"/>
        </w:rPr>
      </w:pPr>
      <w:bookmarkStart w:id="25" w:name="_Toc75148943"/>
      <w:bookmarkStart w:id="26" w:name="_Toc44059731"/>
      <w:r>
        <w:rPr>
          <w:rFonts w:ascii="Calibri" w:hAnsi="Calibri" w:cs="Arial"/>
          <w:b w:val="0"/>
          <w:color w:val="000000"/>
          <w:sz w:val="24"/>
        </w:rPr>
        <w:t xml:space="preserve">• </w:t>
      </w:r>
      <w:r w:rsidRPr="00940F29">
        <w:rPr>
          <w:rFonts w:ascii="Calibri" w:hAnsi="Calibri" w:cs="Arial"/>
          <w:b w:val="0"/>
          <w:color w:val="000000"/>
          <w:sz w:val="24"/>
        </w:rPr>
        <w:t>Cadastro de Usuário;</w:t>
      </w:r>
    </w:p>
    <w:p w:rsidR="00940F29" w:rsidRPr="00940F29" w:rsidRDefault="00940F29" w:rsidP="00940F29">
      <w:pPr>
        <w:pStyle w:val="Ttulo2"/>
        <w:numPr>
          <w:ilvl w:val="0"/>
          <w:numId w:val="0"/>
        </w:numPr>
        <w:ind w:left="576" w:hanging="122"/>
        <w:rPr>
          <w:rFonts w:ascii="Calibri" w:hAnsi="Calibri" w:cs="Arial"/>
          <w:b w:val="0"/>
          <w:color w:val="000000"/>
          <w:sz w:val="24"/>
        </w:rPr>
      </w:pPr>
      <w:r>
        <w:rPr>
          <w:rFonts w:ascii="Calibri" w:hAnsi="Calibri" w:cs="Arial"/>
          <w:b w:val="0"/>
          <w:color w:val="000000"/>
          <w:sz w:val="24"/>
        </w:rPr>
        <w:t xml:space="preserve">• </w:t>
      </w:r>
      <w:r w:rsidRPr="00940F29">
        <w:rPr>
          <w:rFonts w:ascii="Calibri" w:hAnsi="Calibri" w:cs="Arial"/>
          <w:b w:val="0"/>
          <w:color w:val="000000"/>
          <w:sz w:val="24"/>
        </w:rPr>
        <w:t>Definir Perfil;</w:t>
      </w:r>
    </w:p>
    <w:p w:rsidR="00940F29" w:rsidRPr="00940F29" w:rsidRDefault="00940F29" w:rsidP="00940F29">
      <w:pPr>
        <w:pStyle w:val="Ttulo2"/>
        <w:numPr>
          <w:ilvl w:val="0"/>
          <w:numId w:val="0"/>
        </w:numPr>
        <w:ind w:left="576" w:hanging="122"/>
        <w:rPr>
          <w:rFonts w:ascii="Calibri" w:hAnsi="Calibri" w:cs="Arial"/>
          <w:b w:val="0"/>
          <w:color w:val="000000"/>
          <w:sz w:val="24"/>
        </w:rPr>
      </w:pPr>
      <w:r>
        <w:rPr>
          <w:rFonts w:ascii="Calibri" w:hAnsi="Calibri" w:cs="Arial"/>
          <w:b w:val="0"/>
          <w:color w:val="000000"/>
          <w:sz w:val="24"/>
        </w:rPr>
        <w:t>•</w:t>
      </w:r>
      <w:r w:rsidRPr="00940F29">
        <w:rPr>
          <w:rFonts w:ascii="Calibri" w:hAnsi="Calibri" w:cs="Arial"/>
          <w:b w:val="0"/>
          <w:color w:val="000000"/>
          <w:sz w:val="24"/>
        </w:rPr>
        <w:t xml:space="preserve"> Adicionar Categorias de Serviços;</w:t>
      </w:r>
    </w:p>
    <w:p w:rsidR="00940F29" w:rsidRPr="00940F29" w:rsidRDefault="00940F29" w:rsidP="00940F29">
      <w:pPr>
        <w:pStyle w:val="Ttulo2"/>
        <w:numPr>
          <w:ilvl w:val="0"/>
          <w:numId w:val="0"/>
        </w:numPr>
        <w:ind w:left="576" w:hanging="122"/>
        <w:rPr>
          <w:rFonts w:ascii="Calibri" w:hAnsi="Calibri" w:cs="Arial"/>
          <w:b w:val="0"/>
          <w:color w:val="000000"/>
          <w:sz w:val="24"/>
        </w:rPr>
      </w:pPr>
      <w:r>
        <w:rPr>
          <w:rFonts w:ascii="Calibri" w:hAnsi="Calibri" w:cs="Arial"/>
          <w:b w:val="0"/>
          <w:color w:val="000000"/>
          <w:sz w:val="24"/>
        </w:rPr>
        <w:t>•</w:t>
      </w:r>
      <w:r w:rsidRPr="00940F29">
        <w:rPr>
          <w:rFonts w:ascii="Calibri" w:hAnsi="Calibri" w:cs="Arial"/>
          <w:b w:val="0"/>
          <w:color w:val="000000"/>
          <w:sz w:val="24"/>
        </w:rPr>
        <w:t xml:space="preserve"> Chat Para Interação;</w:t>
      </w:r>
    </w:p>
    <w:p w:rsidR="00940F29" w:rsidRPr="00940F29" w:rsidRDefault="00940F29" w:rsidP="00940F29">
      <w:pPr>
        <w:pStyle w:val="Ttulo2"/>
        <w:numPr>
          <w:ilvl w:val="0"/>
          <w:numId w:val="0"/>
        </w:numPr>
        <w:ind w:left="576" w:hanging="122"/>
        <w:rPr>
          <w:rFonts w:ascii="Calibri" w:hAnsi="Calibri" w:cs="Arial"/>
          <w:b w:val="0"/>
          <w:color w:val="000000"/>
          <w:sz w:val="24"/>
        </w:rPr>
      </w:pPr>
      <w:r>
        <w:rPr>
          <w:rFonts w:ascii="Calibri" w:hAnsi="Calibri" w:cs="Arial"/>
          <w:b w:val="0"/>
          <w:color w:val="000000"/>
          <w:sz w:val="24"/>
        </w:rPr>
        <w:t>•</w:t>
      </w:r>
      <w:r w:rsidRPr="00940F29">
        <w:rPr>
          <w:rFonts w:ascii="Calibri" w:hAnsi="Calibri" w:cs="Arial"/>
          <w:b w:val="0"/>
          <w:color w:val="000000"/>
          <w:sz w:val="24"/>
        </w:rPr>
        <w:t xml:space="preserve"> Anexar Arquivos do Projeto;</w:t>
      </w:r>
    </w:p>
    <w:p w:rsidR="00940F29" w:rsidRPr="00940F29" w:rsidRDefault="00940F29" w:rsidP="00940F29">
      <w:pPr>
        <w:pStyle w:val="Ttulo2"/>
        <w:numPr>
          <w:ilvl w:val="0"/>
          <w:numId w:val="0"/>
        </w:numPr>
        <w:ind w:left="576" w:hanging="122"/>
        <w:rPr>
          <w:rFonts w:ascii="Calibri" w:hAnsi="Calibri" w:cs="Arial"/>
          <w:b w:val="0"/>
          <w:color w:val="000000"/>
          <w:sz w:val="24"/>
        </w:rPr>
      </w:pPr>
      <w:r>
        <w:rPr>
          <w:rFonts w:ascii="Calibri" w:hAnsi="Calibri" w:cs="Arial"/>
          <w:b w:val="0"/>
          <w:color w:val="000000"/>
          <w:sz w:val="24"/>
        </w:rPr>
        <w:t>•</w:t>
      </w:r>
      <w:r w:rsidRPr="00940F29">
        <w:rPr>
          <w:rFonts w:ascii="Calibri" w:hAnsi="Calibri" w:cs="Arial"/>
          <w:b w:val="0"/>
          <w:color w:val="000000"/>
          <w:sz w:val="24"/>
        </w:rPr>
        <w:t xml:space="preserve"> Anexar Contrato;</w:t>
      </w:r>
    </w:p>
    <w:p w:rsidR="00940F29" w:rsidRPr="00940F29" w:rsidRDefault="00940F29" w:rsidP="00940F29">
      <w:pPr>
        <w:pStyle w:val="Ttulo2"/>
        <w:numPr>
          <w:ilvl w:val="0"/>
          <w:numId w:val="0"/>
        </w:numPr>
        <w:ind w:left="576" w:hanging="122"/>
        <w:rPr>
          <w:rFonts w:ascii="Calibri" w:hAnsi="Calibri" w:cs="Arial"/>
          <w:b w:val="0"/>
          <w:color w:val="000000"/>
          <w:sz w:val="24"/>
        </w:rPr>
      </w:pPr>
      <w:r>
        <w:rPr>
          <w:rFonts w:ascii="Calibri" w:hAnsi="Calibri" w:cs="Arial"/>
          <w:b w:val="0"/>
          <w:color w:val="000000"/>
          <w:sz w:val="24"/>
        </w:rPr>
        <w:t>•</w:t>
      </w:r>
      <w:r w:rsidRPr="00940F29">
        <w:rPr>
          <w:rFonts w:ascii="Calibri" w:hAnsi="Calibri" w:cs="Arial"/>
          <w:b w:val="0"/>
          <w:color w:val="000000"/>
          <w:sz w:val="24"/>
        </w:rPr>
        <w:t xml:space="preserve"> Forma de Pagamento;</w:t>
      </w:r>
    </w:p>
    <w:p w:rsidR="00794FE3" w:rsidRDefault="00794FE3" w:rsidP="00794FE3">
      <w:pPr>
        <w:pStyle w:val="Ttulo2"/>
        <w:numPr>
          <w:ilvl w:val="0"/>
          <w:numId w:val="0"/>
        </w:numPr>
        <w:ind w:left="576" w:hanging="122"/>
        <w:rPr>
          <w:rFonts w:ascii="Calibri" w:hAnsi="Calibri" w:cs="Arial"/>
          <w:b w:val="0"/>
          <w:color w:val="000000"/>
          <w:sz w:val="24"/>
        </w:rPr>
      </w:pPr>
      <w:r>
        <w:rPr>
          <w:rFonts w:ascii="Calibri" w:hAnsi="Calibri" w:cs="Arial"/>
          <w:b w:val="0"/>
          <w:color w:val="000000"/>
          <w:sz w:val="24"/>
        </w:rPr>
        <w:t xml:space="preserve">• </w:t>
      </w:r>
      <w:r w:rsidR="00940F29" w:rsidRPr="00940F29">
        <w:rPr>
          <w:rFonts w:ascii="Calibri" w:hAnsi="Calibri" w:cs="Arial"/>
          <w:b w:val="0"/>
          <w:color w:val="000000"/>
          <w:sz w:val="24"/>
        </w:rPr>
        <w:t>Configuração do Aplicativo</w:t>
      </w:r>
      <w:r>
        <w:rPr>
          <w:rFonts w:ascii="Calibri" w:hAnsi="Calibri" w:cs="Arial"/>
          <w:b w:val="0"/>
          <w:color w:val="000000"/>
          <w:sz w:val="24"/>
        </w:rPr>
        <w:t xml:space="preserve"> </w:t>
      </w:r>
    </w:p>
    <w:p w:rsidR="00634CBE" w:rsidRPr="00273587" w:rsidRDefault="00634CBE" w:rsidP="00794FE3">
      <w:pPr>
        <w:pStyle w:val="Ttulo2"/>
      </w:pPr>
      <w:r w:rsidRPr="00273587">
        <w:t>Descrição dos usuários</w:t>
      </w:r>
      <w:bookmarkEnd w:id="25"/>
      <w:bookmarkEnd w:id="26"/>
    </w:p>
    <w:p w:rsidR="00634CBE" w:rsidRDefault="00EB5DD5" w:rsidP="00634CBE">
      <w:pPr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 aplicativo</w:t>
      </w:r>
      <w:r w:rsidR="00634CBE" w:rsidRPr="00273587">
        <w:rPr>
          <w:rFonts w:ascii="Calibri" w:hAnsi="Calibri" w:cs="Calibri"/>
          <w:szCs w:val="24"/>
        </w:rPr>
        <w:t xml:space="preserve"> terá </w:t>
      </w:r>
      <w:r w:rsidRPr="00273587">
        <w:rPr>
          <w:rFonts w:ascii="Calibri" w:hAnsi="Calibri" w:cs="Calibri"/>
          <w:szCs w:val="24"/>
        </w:rPr>
        <w:t>os seguintes tipos</w:t>
      </w:r>
      <w:r w:rsidR="00634CBE" w:rsidRPr="00273587">
        <w:rPr>
          <w:rFonts w:ascii="Calibri" w:hAnsi="Calibri" w:cs="Calibri"/>
          <w:szCs w:val="24"/>
        </w:rPr>
        <w:t xml:space="preserve"> usuário</w:t>
      </w:r>
      <w:r>
        <w:rPr>
          <w:rFonts w:ascii="Calibri" w:hAnsi="Calibri" w:cs="Calibri"/>
          <w:szCs w:val="24"/>
        </w:rPr>
        <w:t>s</w:t>
      </w:r>
      <w:r w:rsidR="00634CBE" w:rsidRPr="00273587">
        <w:rPr>
          <w:rFonts w:ascii="Calibri" w:hAnsi="Calibri" w:cs="Calibri"/>
          <w:szCs w:val="24"/>
        </w:rPr>
        <w:t>:</w:t>
      </w:r>
    </w:p>
    <w:p w:rsidR="00ED2136" w:rsidRPr="00ED2136" w:rsidRDefault="00ED2136" w:rsidP="00ED2136">
      <w:pPr>
        <w:spacing w:line="360" w:lineRule="auto"/>
        <w:rPr>
          <w:rFonts w:ascii="Calibri" w:hAnsi="Calibri" w:cs="Calibri"/>
          <w:szCs w:val="24"/>
        </w:rPr>
      </w:pPr>
      <w:r w:rsidRPr="00ED2136">
        <w:rPr>
          <w:rFonts w:ascii="Calibri" w:hAnsi="Calibri" w:cs="Calibri"/>
          <w:b/>
          <w:szCs w:val="24"/>
        </w:rPr>
        <w:t>Usuário Administrador:</w:t>
      </w:r>
      <w:r w:rsidRPr="00ED2136">
        <w:rPr>
          <w:rFonts w:ascii="Calibri" w:hAnsi="Calibri" w:cs="Calibri"/>
          <w:szCs w:val="24"/>
        </w:rPr>
        <w:t xml:space="preserve"> Usuário que terá acesso a todos os módulos do aplicativo para alterações ou atualizações do aplicativo.</w:t>
      </w:r>
    </w:p>
    <w:p w:rsidR="00ED2136" w:rsidRPr="00ED2136" w:rsidRDefault="00ED2136" w:rsidP="00ED2136">
      <w:pPr>
        <w:spacing w:line="360" w:lineRule="auto"/>
        <w:rPr>
          <w:rFonts w:ascii="Calibri" w:hAnsi="Calibri" w:cs="Calibri"/>
          <w:szCs w:val="24"/>
        </w:rPr>
      </w:pPr>
      <w:r w:rsidRPr="00ED2136">
        <w:rPr>
          <w:rFonts w:ascii="Calibri" w:hAnsi="Calibri" w:cs="Calibri"/>
          <w:b/>
          <w:szCs w:val="24"/>
        </w:rPr>
        <w:t>Usuário Cliente Final:</w:t>
      </w:r>
      <w:r>
        <w:rPr>
          <w:rFonts w:ascii="Calibri" w:hAnsi="Calibri" w:cs="Calibri"/>
          <w:szCs w:val="24"/>
        </w:rPr>
        <w:t xml:space="preserve"> </w:t>
      </w:r>
      <w:r w:rsidRPr="00ED2136">
        <w:rPr>
          <w:rFonts w:ascii="Calibri" w:hAnsi="Calibri" w:cs="Calibri"/>
          <w:szCs w:val="24"/>
        </w:rPr>
        <w:t xml:space="preserve">Este usuário terá acesso apenas </w:t>
      </w:r>
      <w:r w:rsidR="00146B35" w:rsidRPr="00ED2136">
        <w:rPr>
          <w:rFonts w:ascii="Calibri" w:hAnsi="Calibri" w:cs="Calibri"/>
          <w:szCs w:val="24"/>
        </w:rPr>
        <w:t>às</w:t>
      </w:r>
      <w:r w:rsidRPr="00ED2136">
        <w:rPr>
          <w:rFonts w:ascii="Calibri" w:hAnsi="Calibri" w:cs="Calibri"/>
          <w:szCs w:val="24"/>
        </w:rPr>
        <w:t xml:space="preserve"> configurações pessoais, contratos feitos e catálogo de serviços e negociar contrato.</w:t>
      </w:r>
    </w:p>
    <w:p w:rsidR="00ED2136" w:rsidRPr="00273587" w:rsidRDefault="00ED2136" w:rsidP="00ED2136">
      <w:pPr>
        <w:spacing w:line="360" w:lineRule="auto"/>
        <w:rPr>
          <w:rFonts w:ascii="Calibri" w:hAnsi="Calibri" w:cs="Calibri"/>
          <w:szCs w:val="24"/>
        </w:rPr>
      </w:pPr>
      <w:r w:rsidRPr="00ED2136">
        <w:rPr>
          <w:rFonts w:ascii="Calibri" w:hAnsi="Calibri" w:cs="Calibri"/>
          <w:b/>
          <w:szCs w:val="24"/>
        </w:rPr>
        <w:t>Usuário Prestador:</w:t>
      </w:r>
      <w:r w:rsidRPr="00ED2136">
        <w:rPr>
          <w:rFonts w:ascii="Calibri" w:hAnsi="Calibri" w:cs="Calibri"/>
          <w:szCs w:val="24"/>
        </w:rPr>
        <w:t xml:space="preserve"> Poderá acessar as configurações pessoais, fazer contratos e realizar o serviço.</w:t>
      </w:r>
    </w:p>
    <w:p w:rsidR="00634CBE" w:rsidRPr="00D56D87" w:rsidRDefault="00634CBE" w:rsidP="00634CBE">
      <w:pPr>
        <w:pStyle w:val="Ttulo2"/>
        <w:spacing w:line="360" w:lineRule="auto"/>
        <w:rPr>
          <w:rFonts w:ascii="Calibri" w:hAnsi="Calibri" w:cs="Calibri"/>
          <w:sz w:val="24"/>
          <w:szCs w:val="24"/>
        </w:rPr>
      </w:pPr>
      <w:bookmarkStart w:id="27" w:name="_Toc44059732"/>
      <w:r w:rsidRPr="00D56D87">
        <w:rPr>
          <w:rFonts w:ascii="Calibri" w:hAnsi="Calibri" w:cs="Calibri"/>
          <w:sz w:val="24"/>
          <w:szCs w:val="24"/>
        </w:rPr>
        <w:lastRenderedPageBreak/>
        <w:t>Premissas, Restrições e Dependências.</w:t>
      </w:r>
      <w:bookmarkEnd w:id="27"/>
    </w:p>
    <w:p w:rsidR="005B63B5" w:rsidRDefault="005B63B5" w:rsidP="00634CBE">
      <w:pPr>
        <w:pStyle w:val="Recuodecorpodetexto3"/>
        <w:spacing w:line="360" w:lineRule="auto"/>
        <w:ind w:left="0"/>
        <w:rPr>
          <w:rFonts w:ascii="Calibri" w:hAnsi="Calibri" w:cs="Calibri"/>
          <w:szCs w:val="24"/>
        </w:rPr>
      </w:pPr>
      <w:bookmarkStart w:id="28" w:name="_Hlt467473290"/>
      <w:bookmarkStart w:id="29" w:name="_Ref471361536"/>
      <w:bookmarkEnd w:id="13"/>
      <w:bookmarkEnd w:id="28"/>
      <w:r>
        <w:rPr>
          <w:rFonts w:ascii="Calibri" w:hAnsi="Calibri" w:cs="Calibri"/>
          <w:szCs w:val="24"/>
        </w:rPr>
        <w:t>O produto é baseado na suposição de que os usuários têm acesso à inter</w:t>
      </w:r>
      <w:r w:rsidR="000D5B4C">
        <w:rPr>
          <w:rFonts w:ascii="Calibri" w:hAnsi="Calibri" w:cs="Calibri"/>
          <w:szCs w:val="24"/>
        </w:rPr>
        <w:t xml:space="preserve">net e um celular com </w:t>
      </w:r>
      <w:proofErr w:type="spellStart"/>
      <w:r w:rsidR="000D5B4C">
        <w:rPr>
          <w:rFonts w:ascii="Calibri" w:hAnsi="Calibri" w:cs="Calibri"/>
          <w:szCs w:val="24"/>
        </w:rPr>
        <w:t>android</w:t>
      </w:r>
      <w:proofErr w:type="spellEnd"/>
      <w:r w:rsidR="000D5B4C">
        <w:rPr>
          <w:rFonts w:ascii="Calibri" w:hAnsi="Calibri" w:cs="Calibri"/>
          <w:szCs w:val="24"/>
        </w:rPr>
        <w:t xml:space="preserve"> 6.0</w:t>
      </w:r>
      <w:r>
        <w:rPr>
          <w:rFonts w:ascii="Calibri" w:hAnsi="Calibri" w:cs="Calibri"/>
          <w:szCs w:val="24"/>
        </w:rPr>
        <w:t xml:space="preserve"> ou superior, ou sistema IOS para ser compatível com o aplicativo.</w:t>
      </w:r>
    </w:p>
    <w:p w:rsidR="000D5B4C" w:rsidRDefault="000D5B4C" w:rsidP="00634CBE">
      <w:pPr>
        <w:pStyle w:val="Recuodecorpodetexto3"/>
        <w:spacing w:line="360" w:lineRule="auto"/>
        <w:ind w:left="0"/>
        <w:rPr>
          <w:rFonts w:ascii="Calibri" w:hAnsi="Calibri" w:cs="Calibri"/>
          <w:szCs w:val="24"/>
        </w:rPr>
      </w:pPr>
    </w:p>
    <w:p w:rsidR="00905BF1" w:rsidRDefault="000D5B4C" w:rsidP="000D5B4C">
      <w:pPr>
        <w:pStyle w:val="Recuodecorpodetexto3"/>
        <w:spacing w:before="0" w:after="0" w:line="360" w:lineRule="auto"/>
        <w:ind w:left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 usuário não poderá possuir dois perfis com mesmo endereço de e-mail para mesma finalidade.</w:t>
      </w:r>
    </w:p>
    <w:p w:rsidR="000D5B4C" w:rsidRDefault="000D5B4C" w:rsidP="000D5B4C">
      <w:pPr>
        <w:pStyle w:val="Recuodecorpodetexto3"/>
        <w:spacing w:before="0" w:after="0" w:line="360" w:lineRule="auto"/>
        <w:ind w:left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 usuário não poderá se </w:t>
      </w:r>
      <w:proofErr w:type="gramStart"/>
      <w:r>
        <w:rPr>
          <w:rFonts w:ascii="Calibri" w:hAnsi="Calibri" w:cs="Calibri"/>
          <w:szCs w:val="24"/>
        </w:rPr>
        <w:t>auto avaliar</w:t>
      </w:r>
      <w:proofErr w:type="gramEnd"/>
      <w:r>
        <w:rPr>
          <w:rFonts w:ascii="Calibri" w:hAnsi="Calibri" w:cs="Calibri"/>
          <w:szCs w:val="24"/>
        </w:rPr>
        <w:t xml:space="preserve">. </w:t>
      </w:r>
    </w:p>
    <w:p w:rsidR="000D5B4C" w:rsidRDefault="000D5B4C" w:rsidP="000D5B4C">
      <w:pPr>
        <w:pStyle w:val="Recuodecorpodetexto3"/>
        <w:spacing w:before="0" w:after="0" w:line="360" w:lineRule="auto"/>
        <w:ind w:left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 aplicativo deverá ser responsiv</w:t>
      </w:r>
      <w:r w:rsidR="00292F98">
        <w:rPr>
          <w:rFonts w:ascii="Calibri" w:hAnsi="Calibri" w:cs="Calibri"/>
          <w:szCs w:val="24"/>
        </w:rPr>
        <w:t xml:space="preserve">o para se adequar a </w:t>
      </w:r>
      <w:r w:rsidR="00BE3840">
        <w:rPr>
          <w:rFonts w:ascii="Calibri" w:hAnsi="Calibri" w:cs="Calibri"/>
          <w:szCs w:val="24"/>
        </w:rPr>
        <w:t>todos os celulares compatíveis</w:t>
      </w:r>
      <w:r w:rsidR="00292F98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</w:rPr>
        <w:t xml:space="preserve"> </w:t>
      </w:r>
    </w:p>
    <w:p w:rsidR="000D5B4C" w:rsidRDefault="000D5B4C" w:rsidP="00634CBE">
      <w:pPr>
        <w:pStyle w:val="Recuodecorpodetexto3"/>
        <w:spacing w:line="360" w:lineRule="auto"/>
        <w:ind w:left="0"/>
        <w:rPr>
          <w:rFonts w:ascii="Calibri" w:hAnsi="Calibri" w:cs="Calibri"/>
          <w:szCs w:val="24"/>
        </w:rPr>
      </w:pPr>
    </w:p>
    <w:p w:rsidR="00634CBE" w:rsidRDefault="005B63B5" w:rsidP="00634CBE">
      <w:pPr>
        <w:pStyle w:val="Recuodecorpodetexto3"/>
        <w:spacing w:line="360" w:lineRule="auto"/>
        <w:ind w:left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</w:t>
      </w:r>
      <w:r w:rsidR="00905BF1">
        <w:rPr>
          <w:rFonts w:ascii="Calibri" w:hAnsi="Calibri" w:cs="Calibri"/>
          <w:szCs w:val="24"/>
        </w:rPr>
        <w:t xml:space="preserve"> aplicativo terá seu funcionamento em um servidor para que os usuários tenham acesso a todos os recursos que o aplicativo disponibiliza. O aplicativo também terá o g</w:t>
      </w:r>
      <w:r w:rsidR="00634CBE" w:rsidRPr="00273587">
        <w:rPr>
          <w:rFonts w:ascii="Calibri" w:hAnsi="Calibri" w:cs="Calibri"/>
          <w:szCs w:val="24"/>
        </w:rPr>
        <w:t>er</w:t>
      </w:r>
      <w:r w:rsidR="000D5B4C">
        <w:rPr>
          <w:rFonts w:ascii="Calibri" w:hAnsi="Calibri" w:cs="Calibri"/>
          <w:szCs w:val="24"/>
        </w:rPr>
        <w:t>enciamento de Banco de Dados MYSQL da Oracle</w:t>
      </w:r>
      <w:r w:rsidR="00634CBE" w:rsidRPr="00273587">
        <w:rPr>
          <w:rFonts w:ascii="Calibri" w:hAnsi="Calibri" w:cs="Calibri"/>
          <w:szCs w:val="24"/>
        </w:rPr>
        <w:t>.</w:t>
      </w:r>
    </w:p>
    <w:p w:rsidR="00634CBE" w:rsidRPr="00273587" w:rsidRDefault="00634CBE" w:rsidP="0053229E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Calibri" w:hAnsi="Calibri" w:cs="Calibri"/>
          <w:szCs w:val="24"/>
        </w:rPr>
      </w:pPr>
      <w:bookmarkStart w:id="30" w:name="_Toc103997473"/>
      <w:r w:rsidRPr="00273587">
        <w:rPr>
          <w:rFonts w:ascii="Calibri" w:hAnsi="Calibri" w:cs="Calibri"/>
          <w:sz w:val="36"/>
          <w:szCs w:val="36"/>
        </w:rPr>
        <w:br w:type="page"/>
      </w:r>
      <w:bookmarkEnd w:id="29"/>
      <w:bookmarkEnd w:id="30"/>
    </w:p>
    <w:p w:rsidR="00634CBE" w:rsidRPr="0055259F" w:rsidRDefault="00634CBE" w:rsidP="00634CBE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Calibri" w:hAnsi="Calibri" w:cs="Calibri"/>
          <w:sz w:val="36"/>
          <w:szCs w:val="36"/>
        </w:rPr>
      </w:pPr>
      <w:bookmarkStart w:id="31" w:name="_Toc49166291"/>
      <w:bookmarkStart w:id="32" w:name="_Toc504182803"/>
      <w:bookmarkStart w:id="33" w:name="_Toc497896602"/>
      <w:bookmarkStart w:id="34" w:name="_Toc468086052"/>
      <w:bookmarkStart w:id="35" w:name="_Toc467495244"/>
      <w:bookmarkStart w:id="36" w:name="_Toc467494874"/>
      <w:bookmarkStart w:id="37" w:name="_Toc467477720"/>
      <w:bookmarkStart w:id="38" w:name="_Toc467473981"/>
      <w:bookmarkStart w:id="39" w:name="_Toc467473449"/>
      <w:bookmarkStart w:id="40" w:name="_Toc261530373"/>
      <w:bookmarkStart w:id="41" w:name="_Toc103997474"/>
      <w:bookmarkStart w:id="42" w:name="_Toc75148945"/>
      <w:bookmarkStart w:id="43" w:name="_Toc44059733"/>
      <w:r w:rsidRPr="0055259F">
        <w:rPr>
          <w:rFonts w:ascii="Calibri" w:hAnsi="Calibri" w:cs="Calibri"/>
          <w:sz w:val="36"/>
          <w:szCs w:val="36"/>
        </w:rPr>
        <w:lastRenderedPageBreak/>
        <w:t xml:space="preserve">Requisitos 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55259F">
        <w:rPr>
          <w:rFonts w:ascii="Calibri" w:hAnsi="Calibri" w:cs="Calibri"/>
          <w:sz w:val="36"/>
          <w:szCs w:val="36"/>
        </w:rPr>
        <w:t>do Software</w:t>
      </w:r>
      <w:bookmarkEnd w:id="40"/>
      <w:bookmarkEnd w:id="41"/>
      <w:bookmarkEnd w:id="42"/>
      <w:bookmarkEnd w:id="43"/>
    </w:p>
    <w:p w:rsidR="00634CBE" w:rsidRPr="00273587" w:rsidRDefault="00634CBE" w:rsidP="00634CBE">
      <w:pPr>
        <w:pStyle w:val="Ttulo2"/>
        <w:spacing w:line="360" w:lineRule="auto"/>
        <w:rPr>
          <w:rFonts w:ascii="Calibri" w:hAnsi="Calibri" w:cs="Calibri"/>
          <w:sz w:val="24"/>
          <w:szCs w:val="24"/>
        </w:rPr>
      </w:pPr>
      <w:bookmarkStart w:id="44" w:name="_Toc44059734"/>
      <w:r w:rsidRPr="00273587">
        <w:rPr>
          <w:rFonts w:ascii="Calibri" w:hAnsi="Calibri" w:cs="Calibri"/>
          <w:sz w:val="24"/>
          <w:szCs w:val="24"/>
        </w:rPr>
        <w:t>Requisitos Funcionais.</w:t>
      </w:r>
      <w:bookmarkEnd w:id="44"/>
    </w:p>
    <w:p w:rsidR="00634CBE" w:rsidRDefault="00634CBE" w:rsidP="00634CBE">
      <w:pPr>
        <w:spacing w:line="360" w:lineRule="auto"/>
        <w:rPr>
          <w:rFonts w:ascii="Calibri" w:hAnsi="Calibri" w:cs="Calibri"/>
          <w:szCs w:val="24"/>
        </w:rPr>
      </w:pPr>
      <w:r w:rsidRPr="00273587">
        <w:rPr>
          <w:rFonts w:ascii="Calibri" w:hAnsi="Calibri" w:cs="Calibri"/>
          <w:szCs w:val="24"/>
        </w:rPr>
        <w:t xml:space="preserve">Abaixo, serão descritas as funcionalidades oferecidas </w:t>
      </w:r>
      <w:r>
        <w:rPr>
          <w:rFonts w:ascii="Calibri" w:hAnsi="Calibri" w:cs="Calibri"/>
          <w:szCs w:val="24"/>
        </w:rPr>
        <w:t>pelo sistema</w:t>
      </w:r>
      <w:r w:rsidRPr="00273587">
        <w:rPr>
          <w:rFonts w:ascii="Calibri" w:hAnsi="Calibri" w:cs="Calibri"/>
          <w:szCs w:val="24"/>
        </w:rPr>
        <w:t xml:space="preserve">. Tais funcionalidades são os requisitos funcionais do mesmo. </w:t>
      </w:r>
    </w:p>
    <w:p w:rsidR="00634CBE" w:rsidRDefault="00634CBE" w:rsidP="00634CBE">
      <w:pPr>
        <w:spacing w:line="360" w:lineRule="auto"/>
        <w:rPr>
          <w:rFonts w:ascii="Calibri" w:hAnsi="Calibri" w:cs="Calibri"/>
          <w:szCs w:val="24"/>
        </w:rPr>
      </w:pPr>
      <w:r w:rsidRPr="00273587">
        <w:rPr>
          <w:rFonts w:ascii="Calibri" w:hAnsi="Calibri" w:cs="Calibri"/>
          <w:szCs w:val="24"/>
        </w:rPr>
        <w:t xml:space="preserve">A Tabela </w:t>
      </w:r>
      <w:r w:rsidR="00916F64" w:rsidRPr="00273587">
        <w:rPr>
          <w:rFonts w:ascii="Calibri" w:hAnsi="Calibri" w:cs="Calibri"/>
          <w:szCs w:val="24"/>
        </w:rPr>
        <w:fldChar w:fldCharType="begin"/>
      </w:r>
      <w:r w:rsidRPr="00273587">
        <w:rPr>
          <w:rFonts w:ascii="Calibri" w:hAnsi="Calibri" w:cs="Calibri"/>
          <w:szCs w:val="24"/>
        </w:rPr>
        <w:instrText xml:space="preserve"> SEQ Tabela \* ARABIC </w:instrText>
      </w:r>
      <w:r w:rsidR="00916F64" w:rsidRPr="00273587">
        <w:rPr>
          <w:rFonts w:ascii="Calibri" w:hAnsi="Calibri" w:cs="Calibri"/>
          <w:szCs w:val="24"/>
        </w:rPr>
        <w:fldChar w:fldCharType="separate"/>
      </w:r>
      <w:r w:rsidR="00B025A1">
        <w:rPr>
          <w:rFonts w:ascii="Calibri" w:hAnsi="Calibri" w:cs="Calibri"/>
          <w:noProof/>
          <w:szCs w:val="24"/>
        </w:rPr>
        <w:t>1</w:t>
      </w:r>
      <w:r w:rsidR="00916F64" w:rsidRPr="00273587">
        <w:rPr>
          <w:rFonts w:ascii="Calibri" w:hAnsi="Calibri" w:cs="Calibri"/>
          <w:szCs w:val="24"/>
        </w:rPr>
        <w:fldChar w:fldCharType="end"/>
      </w:r>
      <w:r w:rsidRPr="00273587">
        <w:rPr>
          <w:rFonts w:ascii="Calibri" w:hAnsi="Calibri" w:cs="Calibri"/>
          <w:noProof/>
          <w:szCs w:val="24"/>
        </w:rPr>
        <w:t xml:space="preserve"> </w:t>
      </w:r>
      <w:r w:rsidRPr="00273587">
        <w:rPr>
          <w:rFonts w:ascii="Calibri" w:hAnsi="Calibri" w:cs="Calibri"/>
          <w:szCs w:val="24"/>
        </w:rPr>
        <w:t xml:space="preserve">abaixo lista os serviços a serem oferecidos pelo sistema na sua versão inicial.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4"/>
        <w:gridCol w:w="4127"/>
        <w:gridCol w:w="1276"/>
        <w:gridCol w:w="2233"/>
      </w:tblGrid>
      <w:tr w:rsidR="0055259F" w:rsidTr="0055259F">
        <w:tc>
          <w:tcPr>
            <w:tcW w:w="8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59F" w:rsidRDefault="0055259F"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bookmarkStart w:id="45" w:name="_Toc261530375"/>
            <w:bookmarkStart w:id="46" w:name="_Toc103997476"/>
            <w:bookmarkStart w:id="47" w:name="_Toc75148947"/>
            <w:r>
              <w:rPr>
                <w:rFonts w:ascii="Calibri" w:hAnsi="Calibri" w:cs="Calibri"/>
                <w:b/>
                <w:sz w:val="20"/>
              </w:rPr>
              <w:t>Requisitos Referentes a Dados Operacionais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59F" w:rsidRDefault="0055259F"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Função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59F" w:rsidRDefault="0055259F">
            <w:pPr>
              <w:spacing w:line="36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Descrição da Funcionalidade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59F" w:rsidRDefault="0055259F"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Ator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59F" w:rsidRDefault="0055259F">
            <w:pPr>
              <w:spacing w:line="360" w:lineRule="auto"/>
              <w:jc w:val="center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Sigla do Caso de uso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26" name="Imagem 26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59F" w:rsidRDefault="0055259F">
            <w:pPr>
              <w:spacing w:line="360" w:lineRule="auto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Cadastro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259F" w:rsidRDefault="0055259F"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259F" w:rsidRDefault="0055259F"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59F" w:rsidRDefault="0055259F">
            <w:pPr>
              <w:spacing w:line="360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Cadastrar Nome Completo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59F" w:rsidRDefault="0055259F"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Usuário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59F" w:rsidRDefault="0055259F">
            <w:pPr>
              <w:spacing w:line="36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CDU001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Cadastrar E-mail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CDU001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Cadastrar Senha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CDU001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RF004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Cancelar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CDU001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RF005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Confirmar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CDU001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25" name="Imagem 25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color w:val="D9D9D9" w:themeColor="background1" w:themeShade="D9"/>
              </w:rPr>
            </w:pPr>
            <w:r>
              <w:rPr>
                <w:rFonts w:ascii="Calibri" w:hAnsi="Calibri" w:cs="Calibri"/>
                <w:b/>
              </w:rPr>
              <w:t>Recuperar Senha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Consultar E-mail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CDU002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Enviar Código para Recuperar Senha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CDU002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24" name="Imagem 24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</w:rPr>
              <w:t>Login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Validar E-mail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CDU003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Validar Senha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CDU003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Esquecer Senha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tabs>
                <w:tab w:val="center" w:pos="1008"/>
                <w:tab w:val="right" w:pos="2017"/>
              </w:tabs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  <w:t>CDU003</w:t>
            </w:r>
            <w:r>
              <w:rPr>
                <w:rFonts w:ascii="Calibri" w:hAnsi="Calibri" w:cs="Calibri"/>
              </w:rPr>
              <w:tab/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RF004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Solicitar Entrada (Botão </w:t>
            </w:r>
            <w:proofErr w:type="spellStart"/>
            <w:r>
              <w:rPr>
                <w:rFonts w:ascii="Calibri" w:hAnsi="Calibri" w:cs="Calibri"/>
                <w:bCs/>
              </w:rPr>
              <w:t>Login</w:t>
            </w:r>
            <w:proofErr w:type="spellEnd"/>
            <w:r>
              <w:rPr>
                <w:rFonts w:ascii="Calibri" w:hAnsi="Calibri" w:cs="Calibri"/>
                <w:bCs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tabs>
                <w:tab w:val="center" w:pos="1008"/>
                <w:tab w:val="right" w:pos="2017"/>
              </w:tabs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CDU003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23" name="Imagem 23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Escolher Perfil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Definir ser Cliente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CDU004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Definir ser prestador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CDU004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22" name="Imagem 22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proofErr w:type="gramStart"/>
            <w:r>
              <w:rPr>
                <w:rFonts w:ascii="Calibri" w:hAnsi="Calibri" w:cs="Calibri"/>
                <w:b/>
                <w:bCs/>
              </w:rPr>
              <w:t>Menu</w:t>
            </w:r>
            <w:proofErr w:type="gramEnd"/>
            <w:r>
              <w:rPr>
                <w:rFonts w:ascii="Calibri" w:hAnsi="Calibri" w:cs="Calibri"/>
                <w:b/>
                <w:bCs/>
              </w:rPr>
              <w:t xml:space="preserve"> Inicial Cliente Final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 na Barra de pesquisa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CDU005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lastRenderedPageBreak/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Selecionar Categorias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CDU005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Consultar </w:t>
            </w:r>
            <w:proofErr w:type="gramStart"/>
            <w:r>
              <w:rPr>
                <w:rFonts w:ascii="Calibri" w:hAnsi="Calibri" w:cs="Calibri"/>
              </w:rPr>
              <w:t>Menu</w:t>
            </w:r>
            <w:proofErr w:type="gramEnd"/>
            <w:r>
              <w:rPr>
                <w:rFonts w:ascii="Calibri" w:hAnsi="Calibri" w:cs="Calibri"/>
              </w:rPr>
              <w:t xml:space="preserve"> Superior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CDU005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21" name="Imagem 21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proofErr w:type="gramStart"/>
            <w:r>
              <w:rPr>
                <w:rFonts w:ascii="Calibri" w:hAnsi="Calibri" w:cs="Calibri"/>
                <w:b/>
                <w:bCs/>
              </w:rPr>
              <w:t>Menu</w:t>
            </w:r>
            <w:proofErr w:type="gramEnd"/>
            <w:r>
              <w:rPr>
                <w:rFonts w:ascii="Calibri" w:hAnsi="Calibri" w:cs="Calibri"/>
                <w:b/>
                <w:bCs/>
              </w:rPr>
              <w:t xml:space="preserve"> Superior Cliente Final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Voltar a Tela Principal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CDU006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Dados Cadastrais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CDU006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RF004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Entrar em configurações do Aplicativo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CDU006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RF005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Entrar em contato com o suporte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CDU006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RF006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Desconectar a conta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CDU006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20" name="Imagem 20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Alterar Dados Cadastrais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Adicionar Foto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CDU007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Nome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CDU007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E-mail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CDU007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RF004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Senha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CDU007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RF005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Salvar Alterações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CDU007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RF006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Cancelar Alterações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CDU007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  <w:highlight w:val="yellow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19" name="Imagem 19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  <w:highlight w:val="yellow"/>
              </w:rPr>
            </w:pPr>
            <w:r>
              <w:rPr>
                <w:rFonts w:ascii="Calibri" w:hAnsi="Calibri" w:cs="Calibri"/>
                <w:b/>
                <w:bCs/>
              </w:rPr>
              <w:t>Configurações do Aplicativo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Chat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CDU008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Notificações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CDU008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Fazer Backup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CDU008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RF004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Convidar Pessoas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CDU008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RF005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Apagar Conta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CDU008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RF006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Verificar a Versão do Aplicativo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CDU008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18" name="Imagem 18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Suporte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Descrever Problemas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CDU009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Adicionar Fotos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CDU009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Enviar Mensagem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CDU009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RF004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Cancelar Reclamação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highlight w:val="yellow"/>
              </w:rPr>
            </w:pPr>
            <w:r>
              <w:rPr>
                <w:rFonts w:ascii="Calibri" w:hAnsi="Calibri" w:cs="Calibri"/>
              </w:rPr>
              <w:t>CDU009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17" name="Imagem 17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Categorias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 Serviços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Escolher Serviço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Escolher Prestador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16" name="Imagem 16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Perfil do Prestador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Adicionar Comentário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Usuário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CDU11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Voltar a Tela Anterior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CDU11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Combinar com o Prestador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CDU11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13" name="Imagem 13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Contato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Enviar Texto e Anexos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CDU12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Abrir Termo de compromisso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CDU12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11" name="Imagem 11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Termo de Compromisso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Voltar </w:t>
            </w:r>
            <w:proofErr w:type="gramStart"/>
            <w:r>
              <w:rPr>
                <w:rFonts w:ascii="Calibri" w:hAnsi="Calibri" w:cs="Calibri"/>
              </w:rPr>
              <w:t>A</w:t>
            </w:r>
            <w:proofErr w:type="gramEnd"/>
            <w:r>
              <w:rPr>
                <w:rFonts w:ascii="Calibri" w:hAnsi="Calibri" w:cs="Calibri"/>
              </w:rPr>
              <w:t xml:space="preserve"> tela de contato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CDU13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Aceitar Termo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CDU13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Cancelar Termo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CDU13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10" name="Imagem 10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Forma de pagamento (Crédito)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Nome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CDU14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Número do Cartão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CDU14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de Validade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CDU14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RF004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Verificar o Cartão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CDU14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RF005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Finalizar Pagamento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CDU14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9" name="Imagem 9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Forma de pagamento (Débito)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Digitar Nome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CDU15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Número da Conta Corrente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CDU15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Número da Agência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CDU15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RF004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Banco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CDU15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RF005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Escolher Cidade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CDU15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lastRenderedPageBreak/>
              <w:t>RF006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Escolher Estado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CDU15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RF007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Consultar Cartão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P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55259F">
              <w:rPr>
                <w:rFonts w:ascii="Calibri" w:hAnsi="Calibri" w:cs="Calibri"/>
              </w:rPr>
              <w:t>Sistema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CDU15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RF008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Finalizar Pagamento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P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55259F">
              <w:rPr>
                <w:rFonts w:ascii="Calibri" w:hAnsi="Calibri" w:cs="Calibri"/>
              </w:rPr>
              <w:t>Sistema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CDU15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77295603" wp14:editId="07D5A3CF">
                  <wp:extent cx="190500" cy="190500"/>
                  <wp:effectExtent l="0" t="0" r="0" b="0"/>
                  <wp:docPr id="8" name="Imagem 8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Forma de pagamento (Boleto)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P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55259F"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Gerar Código de Barra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P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 w:rsidRPr="0055259F">
              <w:rPr>
                <w:rFonts w:ascii="Calibri" w:hAnsi="Calibri" w:cs="Calibri"/>
              </w:rPr>
              <w:t>Sistema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CDU16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Imprimir Código de Barra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CDU16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Fechar Tela Boleto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CDU16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7" name="Imagem 7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Criar Perfil Prestador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Adicionar Foto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CDU17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Formação Profissional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CDU17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tempo de Carreira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CDU17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RF004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Descrever Sobre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CDU17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RF005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Salvar Perfil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CDU17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6" name="Imagem 6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Interface Inicial do Prestador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Visualizar Trabalhos realizados no Mês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CDU18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Visualizar Chamados recentes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CDU18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Abrir </w:t>
            </w:r>
            <w:proofErr w:type="gramStart"/>
            <w:r>
              <w:rPr>
                <w:rFonts w:ascii="Calibri" w:hAnsi="Calibri" w:cs="Calibri"/>
              </w:rPr>
              <w:t>Menu</w:t>
            </w:r>
            <w:proofErr w:type="gramEnd"/>
            <w:r>
              <w:rPr>
                <w:rFonts w:ascii="Calibri" w:hAnsi="Calibri" w:cs="Calibri"/>
              </w:rPr>
              <w:t xml:space="preserve"> Superior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CDU18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5" name="Imagem 5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b/>
                <w:bCs/>
              </w:rPr>
              <w:t>Menu</w:t>
            </w:r>
            <w:proofErr w:type="gramEnd"/>
            <w:r>
              <w:rPr>
                <w:rFonts w:ascii="Calibri" w:hAnsi="Calibri" w:cs="Calibri"/>
                <w:b/>
                <w:bCs/>
              </w:rPr>
              <w:t xml:space="preserve"> Prestador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Fechar </w:t>
            </w:r>
            <w:proofErr w:type="gramStart"/>
            <w:r>
              <w:rPr>
                <w:rFonts w:ascii="Calibri" w:hAnsi="Calibri" w:cs="Calibri"/>
              </w:rPr>
              <w:t>Menu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CDU19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Dados Cadastrais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CDU19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Abrir Chamados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CDU19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4" name="Imagem 4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Alterar Dados Cadastrais (Prestador)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Foto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Nome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E-mail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RF004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Adicionar Conta Bancária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RF005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Adicionar Endereço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lastRenderedPageBreak/>
              <w:t>RF006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Profissão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RF007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Alterar a Descrição da Profissão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RF008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Adicionar Telefone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RF007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Salvar Dados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RF008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Cancelar Alterações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CDU20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3" name="Imagem 3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Negócios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“Iniciar Chamado”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CDU21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Abrir Histórico de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CDU21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190500" cy="190500"/>
                  <wp:effectExtent l="0" t="0" r="0" b="0"/>
                  <wp:docPr id="2" name="Imagem 2" descr="Descrição: https://cdn2.iconfinder.com/data/icons/freecns-cumulus/16/519704-212_CircledBorderArrowDown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Descrição: https://cdn2.iconfinder.com/data/icons/freecns-cumulus/16/519704-212_CircledBorderArrowDown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Iniciar Chamado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RF001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Nome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CDU22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RF002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Adicionar Valor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CDU22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RF003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Adicionar Prazo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CDU22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RF004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Encaminhar o Chamado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CDU22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RF005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Cancelar Chamado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CDU22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RF006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Gerar Chamado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CDU22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RF007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Mandar o chamado para o Cliente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CDU22</w:t>
            </w:r>
          </w:p>
        </w:tc>
      </w:tr>
      <w:tr w:rsidR="0055259F" w:rsidTr="0055259F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RF008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Voltar a Interface Inicial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Usuário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F" w:rsidRDefault="0055259F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CDU22</w:t>
            </w:r>
          </w:p>
        </w:tc>
      </w:tr>
    </w:tbl>
    <w:p w:rsidR="00634CBE" w:rsidRPr="00A8668C" w:rsidRDefault="00634CBE" w:rsidP="00634CBE">
      <w:pPr>
        <w:pStyle w:val="Legenda"/>
        <w:rPr>
          <w:rFonts w:ascii="Calibri" w:hAnsi="Calibri" w:cs="Calibri"/>
          <w:b w:val="0"/>
          <w:i/>
          <w:noProof/>
          <w:sz w:val="20"/>
          <w:szCs w:val="20"/>
        </w:rPr>
      </w:pPr>
      <w:r>
        <w:rPr>
          <w:rFonts w:ascii="Calibri" w:hAnsi="Calibri" w:cs="Calibri"/>
          <w:b w:val="0"/>
          <w:sz w:val="20"/>
          <w:szCs w:val="20"/>
        </w:rPr>
        <w:t>T</w:t>
      </w:r>
      <w:r w:rsidRPr="002B74A4">
        <w:rPr>
          <w:rFonts w:ascii="Calibri" w:hAnsi="Calibri" w:cs="Calibri"/>
          <w:b w:val="0"/>
          <w:sz w:val="20"/>
          <w:szCs w:val="20"/>
        </w:rPr>
        <w:t>abela 1</w:t>
      </w:r>
      <w:r w:rsidRPr="002B74A4">
        <w:rPr>
          <w:rFonts w:ascii="Calibri" w:hAnsi="Calibri" w:cs="Calibri"/>
          <w:b w:val="0"/>
          <w:noProof/>
          <w:sz w:val="20"/>
          <w:szCs w:val="20"/>
        </w:rPr>
        <w:t xml:space="preserve"> - </w:t>
      </w:r>
      <w:r w:rsidRPr="002B74A4">
        <w:rPr>
          <w:rFonts w:ascii="Calibri" w:hAnsi="Calibri" w:cs="Calibri"/>
          <w:b w:val="0"/>
          <w:i/>
          <w:noProof/>
          <w:sz w:val="20"/>
          <w:szCs w:val="20"/>
        </w:rPr>
        <w:t>Desc</w:t>
      </w:r>
      <w:r>
        <w:rPr>
          <w:rFonts w:ascii="Calibri" w:hAnsi="Calibri" w:cs="Calibri"/>
          <w:b w:val="0"/>
          <w:i/>
          <w:noProof/>
          <w:sz w:val="20"/>
          <w:szCs w:val="20"/>
        </w:rPr>
        <w:t xml:space="preserve">rição dos Requisitos Funcionais </w:t>
      </w:r>
    </w:p>
    <w:p w:rsidR="00634CBE" w:rsidRPr="00273587" w:rsidRDefault="00634CBE" w:rsidP="00634CBE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48" w:name="_Toc44059735"/>
      <w:r w:rsidRPr="00273587">
        <w:rPr>
          <w:rFonts w:ascii="Calibri" w:hAnsi="Calibri" w:cs="Calibri"/>
          <w:szCs w:val="24"/>
        </w:rPr>
        <w:t>Requisitos Não-Funcionais</w:t>
      </w:r>
      <w:bookmarkEnd w:id="45"/>
      <w:bookmarkEnd w:id="46"/>
      <w:bookmarkEnd w:id="47"/>
      <w:bookmarkEnd w:id="48"/>
    </w:p>
    <w:p w:rsidR="00634CBE" w:rsidRPr="00273587" w:rsidRDefault="00634CBE" w:rsidP="00634CBE">
      <w:pPr>
        <w:spacing w:line="360" w:lineRule="auto"/>
        <w:rPr>
          <w:rFonts w:ascii="Calibri" w:hAnsi="Calibri" w:cs="Calibri"/>
          <w:szCs w:val="24"/>
        </w:rPr>
      </w:pPr>
      <w:r w:rsidRPr="00273587">
        <w:rPr>
          <w:rFonts w:ascii="Calibri" w:hAnsi="Calibri" w:cs="Calibri"/>
          <w:szCs w:val="24"/>
        </w:rPr>
        <w:t xml:space="preserve">Os requisitos que descrevem os aspectos </w:t>
      </w:r>
      <w:proofErr w:type="gramStart"/>
      <w:r w:rsidRPr="00273587">
        <w:rPr>
          <w:rFonts w:ascii="Calibri" w:hAnsi="Calibri" w:cs="Calibri"/>
          <w:szCs w:val="24"/>
        </w:rPr>
        <w:t>não-funcionais</w:t>
      </w:r>
      <w:proofErr w:type="gramEnd"/>
      <w:r w:rsidRPr="00273587">
        <w:rPr>
          <w:rFonts w:ascii="Calibri" w:hAnsi="Calibri" w:cs="Calibri"/>
          <w:szCs w:val="24"/>
        </w:rPr>
        <w:t xml:space="preserve"> foram divididos em três categorias: processo, produto e externos. Eles são apresentados a seguir:</w:t>
      </w:r>
    </w:p>
    <w:p w:rsidR="00634CBE" w:rsidRPr="00273587" w:rsidRDefault="00634CBE" w:rsidP="00634CBE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49" w:name="_Toc261530376"/>
      <w:bookmarkStart w:id="50" w:name="_Toc103997477"/>
      <w:bookmarkStart w:id="51" w:name="_Toc75148948"/>
      <w:bookmarkStart w:id="52" w:name="_Toc44059736"/>
      <w:r w:rsidRPr="00273587">
        <w:rPr>
          <w:rFonts w:ascii="Calibri" w:hAnsi="Calibri" w:cs="Calibri"/>
          <w:szCs w:val="24"/>
        </w:rPr>
        <w:t>Requisitos de Processo</w:t>
      </w:r>
      <w:bookmarkEnd w:id="49"/>
      <w:bookmarkEnd w:id="50"/>
      <w:bookmarkEnd w:id="51"/>
      <w:bookmarkEnd w:id="52"/>
    </w:p>
    <w:p w:rsidR="00634CBE" w:rsidRPr="00273587" w:rsidRDefault="00634CBE" w:rsidP="00634CBE">
      <w:pPr>
        <w:spacing w:line="360" w:lineRule="auto"/>
        <w:rPr>
          <w:rFonts w:ascii="Calibri" w:hAnsi="Calibri" w:cs="Calibri"/>
          <w:szCs w:val="24"/>
        </w:rPr>
      </w:pPr>
      <w:r w:rsidRPr="00273587">
        <w:rPr>
          <w:rFonts w:ascii="Calibri" w:hAnsi="Calibri" w:cs="Calibri"/>
          <w:szCs w:val="24"/>
        </w:rPr>
        <w:t xml:space="preserve">Os requisitos de processos estão relacionados ao processo de desenvolvimento do </w:t>
      </w:r>
      <w:r w:rsidR="00DB2123">
        <w:rPr>
          <w:rFonts w:ascii="Calibri" w:hAnsi="Calibri" w:cs="Calibri"/>
          <w:szCs w:val="24"/>
        </w:rPr>
        <w:t>aplicativo</w:t>
      </w:r>
      <w:r w:rsidRPr="00273587">
        <w:rPr>
          <w:rFonts w:ascii="Calibri" w:hAnsi="Calibri" w:cs="Calibri"/>
          <w:szCs w:val="24"/>
        </w:rPr>
        <w:t>.</w:t>
      </w:r>
    </w:p>
    <w:tbl>
      <w:tblPr>
        <w:tblW w:w="903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668"/>
        <w:gridCol w:w="5670"/>
        <w:gridCol w:w="1701"/>
      </w:tblGrid>
      <w:tr w:rsidR="00634CBE" w:rsidRPr="00273587" w:rsidTr="00170812">
        <w:tc>
          <w:tcPr>
            <w:tcW w:w="1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Identificação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Casos de Uso</w:t>
            </w:r>
          </w:p>
        </w:tc>
      </w:tr>
      <w:tr w:rsidR="00634CBE" w:rsidRPr="00273587" w:rsidTr="00170812">
        <w:tc>
          <w:tcPr>
            <w:tcW w:w="1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Default="00634CBE" w:rsidP="00170812">
            <w:pPr>
              <w:rPr>
                <w:rFonts w:ascii="Calibri" w:hAnsi="Calibri" w:cs="Calibri"/>
                <w:iCs/>
                <w:szCs w:val="24"/>
              </w:rPr>
            </w:pPr>
            <w:r>
              <w:rPr>
                <w:rFonts w:ascii="Calibri" w:hAnsi="Calibri" w:cs="Calibri"/>
                <w:iCs/>
                <w:szCs w:val="24"/>
              </w:rPr>
              <w:t>RNF001</w:t>
            </w:r>
          </w:p>
          <w:p w:rsidR="00634CBE" w:rsidRPr="001A6B0B" w:rsidRDefault="00634CBE" w:rsidP="00170812">
            <w:pPr>
              <w:rPr>
                <w:rFonts w:ascii="Calibri" w:hAnsi="Calibri" w:cs="Calibri"/>
                <w:iCs/>
                <w:szCs w:val="24"/>
              </w:rPr>
            </w:pPr>
            <w:r w:rsidRPr="001A6B0B">
              <w:rPr>
                <w:rFonts w:ascii="Calibri" w:hAnsi="Calibri" w:cs="Calibri"/>
                <w:iCs/>
                <w:szCs w:val="24"/>
              </w:rPr>
              <w:t xml:space="preserve">Linguagem de </w:t>
            </w:r>
            <w:r w:rsidRPr="001A6B0B">
              <w:rPr>
                <w:rFonts w:ascii="Calibri" w:hAnsi="Calibri" w:cs="Calibri"/>
                <w:iCs/>
                <w:szCs w:val="24"/>
              </w:rPr>
              <w:lastRenderedPageBreak/>
              <w:t>Programação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1A6B0B" w:rsidRDefault="00634CBE" w:rsidP="00170812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1A6B0B">
              <w:rPr>
                <w:rFonts w:ascii="Calibri" w:hAnsi="Calibri" w:cs="Calibri"/>
                <w:iCs/>
                <w:sz w:val="24"/>
                <w:szCs w:val="24"/>
              </w:rPr>
              <w:lastRenderedPageBreak/>
              <w:t>O sistema será desenvolvido utilizan</w:t>
            </w:r>
            <w:r w:rsidR="00DB2123">
              <w:rPr>
                <w:rFonts w:ascii="Calibri" w:hAnsi="Calibri" w:cs="Calibri"/>
                <w:iCs/>
                <w:sz w:val="24"/>
                <w:szCs w:val="24"/>
              </w:rPr>
              <w:t xml:space="preserve">do a linguagem de </w:t>
            </w:r>
            <w:r w:rsidR="00DB2123">
              <w:rPr>
                <w:rFonts w:ascii="Calibri" w:hAnsi="Calibri" w:cs="Calibri"/>
                <w:iCs/>
                <w:sz w:val="24"/>
                <w:szCs w:val="24"/>
              </w:rPr>
              <w:lastRenderedPageBreak/>
              <w:t>programação Java</w:t>
            </w:r>
            <w:r w:rsidRPr="001A6B0B">
              <w:rPr>
                <w:rFonts w:ascii="Calibri" w:hAnsi="Calibri" w:cs="Calibri"/>
                <w:iCs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5E242E" w:rsidRDefault="00634CBE" w:rsidP="00170812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iCs/>
                <w:sz w:val="24"/>
                <w:szCs w:val="24"/>
              </w:rPr>
            </w:pPr>
            <w:r w:rsidRPr="005E242E">
              <w:rPr>
                <w:rFonts w:ascii="Calibri" w:hAnsi="Calibri" w:cs="Calibri"/>
                <w:iCs/>
                <w:sz w:val="24"/>
                <w:szCs w:val="24"/>
              </w:rPr>
              <w:lastRenderedPageBreak/>
              <w:t>Todos</w:t>
            </w:r>
          </w:p>
        </w:tc>
      </w:tr>
      <w:tr w:rsidR="00634CBE" w:rsidRPr="00273587" w:rsidTr="00170812">
        <w:trPr>
          <w:trHeight w:val="904"/>
        </w:trPr>
        <w:tc>
          <w:tcPr>
            <w:tcW w:w="16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A8668C" w:rsidRDefault="00634CBE" w:rsidP="00170812">
            <w:pPr>
              <w:rPr>
                <w:rFonts w:ascii="Calibri" w:hAnsi="Calibri" w:cs="Calibri"/>
                <w:iCs/>
                <w:szCs w:val="24"/>
              </w:rPr>
            </w:pPr>
            <w:r>
              <w:rPr>
                <w:rFonts w:ascii="Calibri" w:hAnsi="Calibri" w:cs="Calibri"/>
                <w:iCs/>
                <w:szCs w:val="24"/>
              </w:rPr>
              <w:lastRenderedPageBreak/>
              <w:t>RNF002</w:t>
            </w:r>
          </w:p>
          <w:p w:rsidR="00634CBE" w:rsidRPr="001A6B0B" w:rsidRDefault="00634CBE" w:rsidP="00170812">
            <w:pPr>
              <w:rPr>
                <w:rFonts w:ascii="Calibri" w:hAnsi="Calibri"/>
              </w:rPr>
            </w:pPr>
            <w:r w:rsidRPr="001A6B0B">
              <w:rPr>
                <w:rFonts w:ascii="Calibri" w:hAnsi="Calibri"/>
              </w:rPr>
              <w:t>Modelagem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1A6B0B" w:rsidRDefault="00634CBE" w:rsidP="00170812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1A6B0B">
              <w:rPr>
                <w:rFonts w:ascii="Calibri" w:hAnsi="Calibri" w:cs="Calibri"/>
                <w:iCs/>
                <w:sz w:val="24"/>
                <w:szCs w:val="24"/>
              </w:rPr>
              <w:t>Todo o sistema deverá ser modelado utilizando a linguagem UML.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5E242E" w:rsidRDefault="00634CBE" w:rsidP="00170812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iCs/>
                <w:sz w:val="24"/>
                <w:szCs w:val="24"/>
              </w:rPr>
            </w:pPr>
            <w:r w:rsidRPr="005E242E">
              <w:rPr>
                <w:rFonts w:ascii="Calibri" w:hAnsi="Calibri" w:cs="Calibri"/>
                <w:iCs/>
                <w:sz w:val="24"/>
                <w:szCs w:val="24"/>
              </w:rPr>
              <w:t>Todos</w:t>
            </w:r>
          </w:p>
        </w:tc>
      </w:tr>
    </w:tbl>
    <w:p w:rsidR="00634CBE" w:rsidRPr="003C5E0D" w:rsidRDefault="00634CBE" w:rsidP="00634CBE">
      <w:pPr>
        <w:pStyle w:val="Legenda"/>
        <w:rPr>
          <w:rFonts w:ascii="Calibri" w:hAnsi="Calibri" w:cs="Calibri"/>
          <w:b w:val="0"/>
          <w:sz w:val="20"/>
          <w:szCs w:val="20"/>
        </w:rPr>
      </w:pPr>
      <w:r w:rsidRPr="003C5E0D">
        <w:rPr>
          <w:rFonts w:ascii="Calibri" w:hAnsi="Calibri" w:cs="Calibri"/>
          <w:b w:val="0"/>
          <w:sz w:val="20"/>
          <w:szCs w:val="20"/>
        </w:rPr>
        <w:t>Tabela 2 - Requisitos de Processo</w:t>
      </w:r>
    </w:p>
    <w:p w:rsidR="00634CBE" w:rsidRPr="00273587" w:rsidRDefault="00634CBE" w:rsidP="00634CBE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53" w:name="_Toc75148949"/>
      <w:bookmarkStart w:id="54" w:name="_Toc261530377"/>
      <w:bookmarkStart w:id="55" w:name="_Toc103997478"/>
      <w:bookmarkStart w:id="56" w:name="_Toc44059737"/>
      <w:r w:rsidRPr="00273587">
        <w:rPr>
          <w:rFonts w:ascii="Calibri" w:hAnsi="Calibri" w:cs="Calibri"/>
          <w:szCs w:val="24"/>
        </w:rPr>
        <w:t>Requisitos de Produto</w:t>
      </w:r>
      <w:bookmarkEnd w:id="53"/>
      <w:r w:rsidRPr="00273587">
        <w:rPr>
          <w:rFonts w:ascii="Calibri" w:hAnsi="Calibri" w:cs="Calibri"/>
          <w:szCs w:val="24"/>
        </w:rPr>
        <w:t>s</w:t>
      </w:r>
      <w:bookmarkEnd w:id="54"/>
      <w:bookmarkEnd w:id="55"/>
      <w:bookmarkEnd w:id="56"/>
    </w:p>
    <w:p w:rsidR="00634CBE" w:rsidRPr="00273587" w:rsidRDefault="00634CBE" w:rsidP="00634CBE">
      <w:pPr>
        <w:spacing w:line="360" w:lineRule="auto"/>
        <w:rPr>
          <w:rFonts w:ascii="Calibri" w:hAnsi="Calibri" w:cs="Calibri"/>
          <w:szCs w:val="24"/>
        </w:rPr>
      </w:pPr>
      <w:r w:rsidRPr="00273587">
        <w:rPr>
          <w:rFonts w:ascii="Calibri" w:hAnsi="Calibri" w:cs="Calibri"/>
          <w:szCs w:val="24"/>
        </w:rPr>
        <w:t>Os requisitos de produto estão relacionados às características desejadas para o sistema.</w:t>
      </w:r>
    </w:p>
    <w:p w:rsidR="00634CBE" w:rsidRPr="00273587" w:rsidRDefault="00634CBE" w:rsidP="00634CBE">
      <w:pPr>
        <w:pStyle w:val="Ttulo3"/>
        <w:tabs>
          <w:tab w:val="clear" w:pos="720"/>
          <w:tab w:val="num" w:pos="864"/>
        </w:tabs>
        <w:spacing w:line="360" w:lineRule="auto"/>
        <w:ind w:left="864" w:hanging="864"/>
        <w:rPr>
          <w:rFonts w:ascii="Calibri" w:hAnsi="Calibri" w:cs="Calibri"/>
          <w:szCs w:val="24"/>
        </w:rPr>
      </w:pPr>
      <w:bookmarkStart w:id="57" w:name="_Toc44059738"/>
      <w:r w:rsidRPr="00273587">
        <w:rPr>
          <w:rFonts w:ascii="Calibri" w:hAnsi="Calibri" w:cs="Calibri"/>
          <w:szCs w:val="24"/>
        </w:rPr>
        <w:t>Desempenho</w:t>
      </w:r>
      <w:bookmarkEnd w:id="57"/>
    </w:p>
    <w:tbl>
      <w:tblPr>
        <w:tblW w:w="903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18"/>
        <w:gridCol w:w="4536"/>
        <w:gridCol w:w="1985"/>
      </w:tblGrid>
      <w:tr w:rsidR="00634CBE" w:rsidRPr="00273587" w:rsidTr="00170812"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Identificação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 xml:space="preserve">Casos de Uso </w:t>
            </w:r>
          </w:p>
        </w:tc>
      </w:tr>
      <w:tr w:rsidR="00634CBE" w:rsidRPr="00273587" w:rsidTr="00170812"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Default="00634CBE" w:rsidP="00170812">
            <w:pPr>
              <w:rPr>
                <w:rFonts w:ascii="Calibri" w:hAnsi="Calibri" w:cs="Calibri"/>
                <w:iCs/>
                <w:szCs w:val="24"/>
              </w:rPr>
            </w:pPr>
            <w:r>
              <w:rPr>
                <w:rFonts w:ascii="Calibri" w:hAnsi="Calibri" w:cs="Calibri"/>
                <w:iCs/>
                <w:szCs w:val="24"/>
              </w:rPr>
              <w:t>RNF003</w:t>
            </w:r>
          </w:p>
          <w:p w:rsidR="00634CBE" w:rsidRPr="00273587" w:rsidRDefault="00634CBE" w:rsidP="00170812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Tempo de Resposta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170812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>O tempo de resposta às requisições do</w:t>
            </w:r>
            <w:r w:rsidR="00552EBD">
              <w:rPr>
                <w:rFonts w:ascii="Calibri" w:hAnsi="Calibri" w:cs="Calibri"/>
                <w:iCs/>
                <w:sz w:val="24"/>
                <w:szCs w:val="24"/>
              </w:rPr>
              <w:t>s usuários não deverá exceder 1</w:t>
            </w:r>
            <w:r w:rsidR="003756BE">
              <w:rPr>
                <w:rFonts w:ascii="Calibri" w:hAnsi="Calibri" w:cs="Calibri"/>
                <w:iCs/>
                <w:sz w:val="24"/>
                <w:szCs w:val="24"/>
              </w:rPr>
              <w:t>0</w:t>
            </w:r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 xml:space="preserve"> segundos.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170812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Todos</w:t>
            </w:r>
          </w:p>
        </w:tc>
      </w:tr>
      <w:tr w:rsidR="00634CBE" w:rsidRPr="00273587" w:rsidTr="00170812"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Default="00634CBE" w:rsidP="00170812">
            <w:pPr>
              <w:rPr>
                <w:rFonts w:ascii="Calibri" w:hAnsi="Calibri" w:cs="Calibri"/>
                <w:iCs/>
                <w:szCs w:val="24"/>
              </w:rPr>
            </w:pPr>
            <w:r>
              <w:rPr>
                <w:rFonts w:ascii="Calibri" w:hAnsi="Calibri" w:cs="Calibri"/>
                <w:iCs/>
                <w:szCs w:val="24"/>
              </w:rPr>
              <w:t>RNF004</w:t>
            </w:r>
          </w:p>
          <w:p w:rsidR="00634CBE" w:rsidRPr="00273587" w:rsidRDefault="00634CBE" w:rsidP="00170812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Acessos Simultâneos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170812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>O sistema deverá suportar acessos simultâneos.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170812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Todos</w:t>
            </w:r>
          </w:p>
        </w:tc>
      </w:tr>
    </w:tbl>
    <w:p w:rsidR="00634CBE" w:rsidRPr="002B74A4" w:rsidRDefault="00634CBE" w:rsidP="00634CBE">
      <w:pPr>
        <w:pStyle w:val="Legenda"/>
        <w:rPr>
          <w:rFonts w:ascii="Calibri" w:hAnsi="Calibri" w:cs="Calibri"/>
          <w:b w:val="0"/>
          <w:sz w:val="20"/>
          <w:szCs w:val="20"/>
        </w:rPr>
      </w:pPr>
      <w:r w:rsidRPr="002B74A4">
        <w:rPr>
          <w:rFonts w:ascii="Calibri" w:hAnsi="Calibri" w:cs="Calibri"/>
          <w:b w:val="0"/>
          <w:sz w:val="20"/>
          <w:szCs w:val="20"/>
        </w:rPr>
        <w:t>Tabela 3 - Requisitos de Desempenho</w:t>
      </w:r>
    </w:p>
    <w:p w:rsidR="00634CBE" w:rsidRPr="00273587" w:rsidRDefault="00634CBE" w:rsidP="00634CBE">
      <w:pPr>
        <w:pStyle w:val="Ttulo3"/>
        <w:tabs>
          <w:tab w:val="clear" w:pos="720"/>
          <w:tab w:val="num" w:pos="864"/>
        </w:tabs>
        <w:spacing w:line="360" w:lineRule="auto"/>
        <w:ind w:left="864" w:hanging="864"/>
        <w:rPr>
          <w:rFonts w:ascii="Calibri" w:hAnsi="Calibri" w:cs="Calibri"/>
          <w:szCs w:val="24"/>
        </w:rPr>
      </w:pPr>
      <w:bookmarkStart w:id="58" w:name="_Toc261530379"/>
      <w:bookmarkStart w:id="59" w:name="_Toc103997480"/>
      <w:bookmarkStart w:id="60" w:name="_Toc44059739"/>
      <w:r w:rsidRPr="00273587">
        <w:rPr>
          <w:rFonts w:ascii="Calibri" w:hAnsi="Calibri" w:cs="Calibri"/>
          <w:szCs w:val="24"/>
        </w:rPr>
        <w:t>Segurança</w:t>
      </w:r>
      <w:bookmarkEnd w:id="58"/>
      <w:bookmarkEnd w:id="59"/>
      <w:bookmarkEnd w:id="60"/>
    </w:p>
    <w:tbl>
      <w:tblPr>
        <w:tblW w:w="904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536"/>
        <w:gridCol w:w="1991"/>
      </w:tblGrid>
      <w:tr w:rsidR="00634CBE" w:rsidRPr="00273587" w:rsidTr="00170812"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Identificação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Descrição</w:t>
            </w:r>
          </w:p>
        </w:tc>
        <w:tc>
          <w:tcPr>
            <w:tcW w:w="19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Casos de Uso</w:t>
            </w:r>
          </w:p>
        </w:tc>
      </w:tr>
      <w:tr w:rsidR="00634CBE" w:rsidRPr="00273587" w:rsidTr="00170812"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A8668C" w:rsidRDefault="00634CBE" w:rsidP="00170812">
            <w:pPr>
              <w:rPr>
                <w:rFonts w:ascii="Calibri" w:hAnsi="Calibri" w:cs="Calibri"/>
                <w:iCs/>
                <w:szCs w:val="24"/>
              </w:rPr>
            </w:pPr>
            <w:r>
              <w:rPr>
                <w:rFonts w:ascii="Calibri" w:hAnsi="Calibri" w:cs="Calibri"/>
                <w:iCs/>
                <w:szCs w:val="24"/>
              </w:rPr>
              <w:t>RNF005</w:t>
            </w:r>
          </w:p>
          <w:p w:rsidR="00634CBE" w:rsidRPr="00273587" w:rsidRDefault="00634CBE" w:rsidP="00170812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Disponibilidade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32716A" w:rsidP="0032716A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iCs/>
                <w:sz w:val="24"/>
                <w:szCs w:val="24"/>
              </w:rPr>
              <w:t xml:space="preserve">O aplicativo terá seu funcionamento disponível 24 horas por dia e </w:t>
            </w:r>
            <w:proofErr w:type="gramStart"/>
            <w:r>
              <w:rPr>
                <w:rFonts w:ascii="Calibri" w:hAnsi="Calibri" w:cs="Calibri"/>
                <w:iCs/>
                <w:sz w:val="24"/>
                <w:szCs w:val="24"/>
              </w:rPr>
              <w:t>7</w:t>
            </w:r>
            <w:proofErr w:type="gramEnd"/>
            <w:r>
              <w:rPr>
                <w:rFonts w:ascii="Calibri" w:hAnsi="Calibri" w:cs="Calibri"/>
                <w:iCs/>
                <w:sz w:val="24"/>
                <w:szCs w:val="24"/>
              </w:rPr>
              <w:t xml:space="preserve"> dias por semana</w:t>
            </w:r>
            <w:r w:rsidR="00634CBE" w:rsidRPr="00273587">
              <w:rPr>
                <w:rFonts w:ascii="Calibri" w:hAnsi="Calibri" w:cs="Calibri"/>
                <w:iCs/>
                <w:sz w:val="24"/>
                <w:szCs w:val="24"/>
              </w:rPr>
              <w:t>.</w:t>
            </w:r>
          </w:p>
        </w:tc>
        <w:tc>
          <w:tcPr>
            <w:tcW w:w="19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170812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Todos</w:t>
            </w:r>
          </w:p>
        </w:tc>
      </w:tr>
      <w:tr w:rsidR="00634CBE" w:rsidRPr="00273587" w:rsidTr="00170812"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A8668C" w:rsidRDefault="00634CBE" w:rsidP="00170812">
            <w:pPr>
              <w:rPr>
                <w:rFonts w:ascii="Calibri" w:hAnsi="Calibri" w:cs="Calibri"/>
                <w:iCs/>
                <w:szCs w:val="24"/>
              </w:rPr>
            </w:pPr>
            <w:r>
              <w:rPr>
                <w:rFonts w:ascii="Calibri" w:hAnsi="Calibri" w:cs="Calibri"/>
                <w:iCs/>
                <w:szCs w:val="24"/>
              </w:rPr>
              <w:t>RNF006</w:t>
            </w:r>
          </w:p>
          <w:p w:rsidR="00634CBE" w:rsidRPr="00273587" w:rsidRDefault="00634CBE" w:rsidP="00170812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Confidencialidade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32716A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 xml:space="preserve">Os usuários cadastrados no </w:t>
            </w:r>
            <w:r w:rsidR="0032716A">
              <w:rPr>
                <w:rFonts w:ascii="Calibri" w:hAnsi="Calibri" w:cs="Calibri"/>
                <w:iCs/>
                <w:sz w:val="24"/>
                <w:szCs w:val="24"/>
              </w:rPr>
              <w:t>aplicativo</w:t>
            </w:r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 xml:space="preserve"> deverão possuir um </w:t>
            </w:r>
            <w:proofErr w:type="spellStart"/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>lo</w:t>
            </w:r>
            <w:r w:rsidR="0032716A">
              <w:rPr>
                <w:rFonts w:ascii="Calibri" w:hAnsi="Calibri" w:cs="Calibri"/>
                <w:iCs/>
                <w:sz w:val="24"/>
                <w:szCs w:val="24"/>
              </w:rPr>
              <w:t>gin</w:t>
            </w:r>
            <w:proofErr w:type="spellEnd"/>
            <w:r w:rsidR="0032716A">
              <w:rPr>
                <w:rFonts w:ascii="Calibri" w:hAnsi="Calibri" w:cs="Calibri"/>
                <w:iCs/>
                <w:sz w:val="24"/>
                <w:szCs w:val="24"/>
              </w:rPr>
              <w:t xml:space="preserve"> e senha de acesso ao </w:t>
            </w:r>
            <w:proofErr w:type="spellStart"/>
            <w:proofErr w:type="gramStart"/>
            <w:r w:rsidR="0032716A">
              <w:rPr>
                <w:rFonts w:ascii="Calibri" w:hAnsi="Calibri" w:cs="Calibri"/>
                <w:iCs/>
                <w:sz w:val="24"/>
                <w:szCs w:val="24"/>
              </w:rPr>
              <w:t>WorkSearch</w:t>
            </w:r>
            <w:proofErr w:type="spellEnd"/>
            <w:proofErr w:type="gramEnd"/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 xml:space="preserve"> para que assim possam ter acesso às funcionalidades do mesmo.</w:t>
            </w:r>
          </w:p>
        </w:tc>
        <w:tc>
          <w:tcPr>
            <w:tcW w:w="19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170812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Todos</w:t>
            </w:r>
          </w:p>
        </w:tc>
      </w:tr>
      <w:tr w:rsidR="00634CBE" w:rsidRPr="00273587" w:rsidTr="00170812"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A8668C" w:rsidRDefault="00634CBE" w:rsidP="00170812">
            <w:pPr>
              <w:rPr>
                <w:rFonts w:ascii="Calibri" w:hAnsi="Calibri" w:cs="Calibri"/>
                <w:iCs/>
                <w:szCs w:val="24"/>
              </w:rPr>
            </w:pPr>
            <w:r>
              <w:rPr>
                <w:rFonts w:ascii="Calibri" w:hAnsi="Calibri" w:cs="Calibri"/>
                <w:iCs/>
                <w:szCs w:val="24"/>
              </w:rPr>
              <w:t>RNF007</w:t>
            </w:r>
          </w:p>
          <w:p w:rsidR="00634CBE" w:rsidRPr="00273587" w:rsidRDefault="00634CBE" w:rsidP="00170812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Integridade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32716A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 xml:space="preserve">Os dados armazenados e consultados deverão estar corretos em relação aos dados fornecidos ao </w:t>
            </w:r>
            <w:r w:rsidR="0032716A">
              <w:rPr>
                <w:rFonts w:ascii="Calibri" w:hAnsi="Calibri" w:cs="Calibri"/>
                <w:iCs/>
                <w:sz w:val="24"/>
                <w:szCs w:val="24"/>
              </w:rPr>
              <w:t>aplicativo</w:t>
            </w:r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>.</w:t>
            </w:r>
          </w:p>
        </w:tc>
        <w:tc>
          <w:tcPr>
            <w:tcW w:w="19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170812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Todos</w:t>
            </w:r>
          </w:p>
        </w:tc>
      </w:tr>
    </w:tbl>
    <w:p w:rsidR="00634CBE" w:rsidRPr="002B74A4" w:rsidRDefault="00634CBE" w:rsidP="00634CBE">
      <w:pPr>
        <w:pStyle w:val="Legenda"/>
        <w:rPr>
          <w:rFonts w:ascii="Calibri" w:hAnsi="Calibri" w:cs="Calibri"/>
          <w:b w:val="0"/>
          <w:sz w:val="20"/>
          <w:szCs w:val="20"/>
        </w:rPr>
      </w:pPr>
      <w:r w:rsidRPr="002B74A4">
        <w:rPr>
          <w:rFonts w:ascii="Calibri" w:hAnsi="Calibri" w:cs="Calibri"/>
          <w:b w:val="0"/>
          <w:sz w:val="20"/>
          <w:szCs w:val="20"/>
        </w:rPr>
        <w:t>Tabela 4 - Requisitos de Segurança</w:t>
      </w:r>
    </w:p>
    <w:p w:rsidR="00634CBE" w:rsidRPr="00273587" w:rsidRDefault="00634CBE" w:rsidP="00634CBE">
      <w:pPr>
        <w:pStyle w:val="Ttulo3"/>
        <w:tabs>
          <w:tab w:val="clear" w:pos="720"/>
          <w:tab w:val="num" w:pos="864"/>
        </w:tabs>
        <w:spacing w:line="360" w:lineRule="auto"/>
        <w:ind w:left="864" w:hanging="864"/>
        <w:rPr>
          <w:rFonts w:ascii="Calibri" w:hAnsi="Calibri" w:cs="Calibri"/>
          <w:szCs w:val="24"/>
        </w:rPr>
      </w:pPr>
      <w:bookmarkStart w:id="61" w:name="_Toc261530380"/>
      <w:bookmarkStart w:id="62" w:name="_Toc103997481"/>
      <w:bookmarkStart w:id="63" w:name="_Toc44059740"/>
      <w:r w:rsidRPr="00273587">
        <w:rPr>
          <w:rFonts w:ascii="Calibri" w:hAnsi="Calibri" w:cs="Calibri"/>
          <w:szCs w:val="24"/>
        </w:rPr>
        <w:lastRenderedPageBreak/>
        <w:t>Usabilidade</w:t>
      </w:r>
      <w:bookmarkEnd w:id="61"/>
      <w:bookmarkEnd w:id="62"/>
      <w:bookmarkEnd w:id="63"/>
    </w:p>
    <w:tbl>
      <w:tblPr>
        <w:tblW w:w="903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18"/>
        <w:gridCol w:w="4536"/>
        <w:gridCol w:w="1985"/>
      </w:tblGrid>
      <w:tr w:rsidR="00634CBE" w:rsidRPr="00273587" w:rsidTr="00170812"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Identificação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Casos de Uso</w:t>
            </w:r>
          </w:p>
        </w:tc>
      </w:tr>
      <w:tr w:rsidR="00634CBE" w:rsidRPr="00273587" w:rsidTr="00170812"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A8668C" w:rsidRDefault="00634CBE" w:rsidP="00170812">
            <w:pPr>
              <w:rPr>
                <w:rFonts w:ascii="Calibri" w:hAnsi="Calibri" w:cs="Calibri"/>
                <w:iCs/>
                <w:szCs w:val="24"/>
              </w:rPr>
            </w:pPr>
            <w:r>
              <w:rPr>
                <w:rFonts w:ascii="Calibri" w:hAnsi="Calibri" w:cs="Calibri"/>
                <w:iCs/>
                <w:szCs w:val="24"/>
              </w:rPr>
              <w:t>RNF008</w:t>
            </w:r>
          </w:p>
          <w:p w:rsidR="00634CBE" w:rsidRPr="00273587" w:rsidRDefault="00634CBE" w:rsidP="00170812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Mensagens de Erro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2C27C8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>As mensagens de erro d</w:t>
            </w:r>
            <w:r w:rsidR="001157B5">
              <w:rPr>
                <w:rFonts w:ascii="Calibri" w:hAnsi="Calibri" w:cs="Calibri"/>
                <w:iCs/>
                <w:sz w:val="24"/>
                <w:szCs w:val="24"/>
              </w:rPr>
              <w:t>o aplicativo</w:t>
            </w:r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 xml:space="preserve"> deverão ser precisas e construtivas, fazendo com que o usuário identifique sua origem e como proceder após sua ocorrência</w:t>
            </w:r>
            <w:r w:rsidR="002C27C8">
              <w:rPr>
                <w:rFonts w:ascii="Calibri" w:hAnsi="Calibri" w:cs="Calibri"/>
                <w:iCs/>
                <w:sz w:val="24"/>
                <w:szCs w:val="24"/>
              </w:rPr>
              <w:t>.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170812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Todos</w:t>
            </w:r>
          </w:p>
        </w:tc>
      </w:tr>
      <w:tr w:rsidR="00634CBE" w:rsidRPr="00273587" w:rsidTr="00170812"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A8668C" w:rsidRDefault="00634CBE" w:rsidP="00170812">
            <w:pPr>
              <w:rPr>
                <w:rFonts w:ascii="Calibri" w:hAnsi="Calibri" w:cs="Calibri"/>
                <w:iCs/>
                <w:szCs w:val="24"/>
              </w:rPr>
            </w:pPr>
            <w:r>
              <w:rPr>
                <w:rFonts w:ascii="Calibri" w:hAnsi="Calibri" w:cs="Calibri"/>
                <w:iCs/>
                <w:szCs w:val="24"/>
              </w:rPr>
              <w:t>RNF009</w:t>
            </w:r>
          </w:p>
          <w:p w:rsidR="00634CBE" w:rsidRPr="00273587" w:rsidRDefault="00634CBE" w:rsidP="00170812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Interface do Sistema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293A83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 xml:space="preserve">A interface do </w:t>
            </w:r>
            <w:r w:rsidR="00293A83">
              <w:rPr>
                <w:rFonts w:ascii="Calibri" w:hAnsi="Calibri" w:cs="Calibri"/>
                <w:iCs/>
                <w:sz w:val="24"/>
                <w:szCs w:val="24"/>
              </w:rPr>
              <w:t>aplicativo será simples e objetiva que agrade os usuários em sua funcionalidade intuitiva.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170812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Todos</w:t>
            </w:r>
          </w:p>
        </w:tc>
      </w:tr>
    </w:tbl>
    <w:p w:rsidR="00634CBE" w:rsidRPr="00273587" w:rsidRDefault="00634CBE" w:rsidP="00634CBE">
      <w:pPr>
        <w:pStyle w:val="Legenda"/>
        <w:rPr>
          <w:rFonts w:ascii="Calibri" w:hAnsi="Calibri" w:cs="Calibri"/>
          <w:sz w:val="20"/>
          <w:szCs w:val="20"/>
        </w:rPr>
      </w:pPr>
      <w:r w:rsidRPr="002B74A4">
        <w:rPr>
          <w:rFonts w:ascii="Calibri" w:hAnsi="Calibri" w:cs="Calibri"/>
          <w:b w:val="0"/>
          <w:sz w:val="20"/>
          <w:szCs w:val="20"/>
        </w:rPr>
        <w:t>Tabela 5 - Requisitos de Usabilidade</w:t>
      </w:r>
    </w:p>
    <w:p w:rsidR="00634CBE" w:rsidRPr="00273587" w:rsidRDefault="00634CBE" w:rsidP="00634CBE">
      <w:pPr>
        <w:pStyle w:val="Ttulo3"/>
        <w:spacing w:line="360" w:lineRule="auto"/>
        <w:rPr>
          <w:rFonts w:ascii="Calibri" w:hAnsi="Calibri" w:cs="Calibri"/>
          <w:szCs w:val="24"/>
        </w:rPr>
      </w:pPr>
      <w:bookmarkStart w:id="64" w:name="_Toc261530381"/>
      <w:bookmarkStart w:id="65" w:name="_Toc103997482"/>
      <w:bookmarkStart w:id="66" w:name="_Toc75148950"/>
      <w:bookmarkStart w:id="67" w:name="_Toc44059741"/>
      <w:r w:rsidRPr="00273587">
        <w:rPr>
          <w:rFonts w:ascii="Calibri" w:hAnsi="Calibri" w:cs="Calibri"/>
          <w:szCs w:val="24"/>
        </w:rPr>
        <w:t>Requisitos Externos</w:t>
      </w:r>
      <w:bookmarkEnd w:id="64"/>
      <w:bookmarkEnd w:id="65"/>
      <w:bookmarkEnd w:id="66"/>
      <w:bookmarkEnd w:id="67"/>
    </w:p>
    <w:p w:rsidR="00634CBE" w:rsidRPr="00273587" w:rsidRDefault="00634CBE" w:rsidP="00634CBE">
      <w:pPr>
        <w:spacing w:line="360" w:lineRule="auto"/>
        <w:rPr>
          <w:rFonts w:ascii="Calibri" w:hAnsi="Calibri" w:cs="Calibri"/>
          <w:szCs w:val="24"/>
        </w:rPr>
      </w:pPr>
      <w:r w:rsidRPr="00273587">
        <w:rPr>
          <w:rFonts w:ascii="Calibri" w:hAnsi="Calibri" w:cs="Calibri"/>
          <w:szCs w:val="24"/>
        </w:rPr>
        <w:t xml:space="preserve">Os requisitos externos são </w:t>
      </w:r>
      <w:r w:rsidR="00293A83">
        <w:rPr>
          <w:rFonts w:ascii="Calibri" w:hAnsi="Calibri" w:cs="Calibri"/>
          <w:szCs w:val="24"/>
        </w:rPr>
        <w:t>derivados do ambiente no qual o aplicativo será desenvolvido.</w:t>
      </w:r>
    </w:p>
    <w:tbl>
      <w:tblPr>
        <w:tblW w:w="903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518"/>
        <w:gridCol w:w="4536"/>
        <w:gridCol w:w="1985"/>
      </w:tblGrid>
      <w:tr w:rsidR="00634CBE" w:rsidRPr="00273587" w:rsidTr="00170812"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Identificação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634CBE" w:rsidRPr="00273587" w:rsidRDefault="00634CBE" w:rsidP="00170812">
            <w:pPr>
              <w:pStyle w:val="Tabela-Ttulo"/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Casos de Uso</w:t>
            </w:r>
          </w:p>
        </w:tc>
      </w:tr>
      <w:tr w:rsidR="00634CBE" w:rsidRPr="00273587" w:rsidTr="00170812">
        <w:trPr>
          <w:trHeight w:val="1299"/>
        </w:trPr>
        <w:tc>
          <w:tcPr>
            <w:tcW w:w="25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A8668C" w:rsidRDefault="00634CBE" w:rsidP="00170812">
            <w:pPr>
              <w:rPr>
                <w:rFonts w:ascii="Calibri" w:hAnsi="Calibri" w:cs="Calibri"/>
                <w:iCs/>
                <w:szCs w:val="24"/>
              </w:rPr>
            </w:pPr>
            <w:r>
              <w:rPr>
                <w:rFonts w:ascii="Calibri" w:hAnsi="Calibri" w:cs="Calibri"/>
                <w:iCs/>
                <w:szCs w:val="24"/>
              </w:rPr>
              <w:t>RNF010</w:t>
            </w:r>
          </w:p>
          <w:p w:rsidR="00634CBE" w:rsidRPr="00273587" w:rsidRDefault="00634CBE" w:rsidP="00170812">
            <w:pPr>
              <w:pStyle w:val="Tabela-Corpo"/>
              <w:spacing w:line="360" w:lineRule="auto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Tempo de Desenvolvimento</w:t>
            </w:r>
          </w:p>
        </w:tc>
        <w:tc>
          <w:tcPr>
            <w:tcW w:w="4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293A83">
            <w:pPr>
              <w:pStyle w:val="Tabela-Corpo"/>
              <w:spacing w:line="360" w:lineRule="auto"/>
              <w:rPr>
                <w:rFonts w:ascii="Calibri" w:hAnsi="Calibri" w:cs="Calibri"/>
                <w:iCs/>
                <w:sz w:val="24"/>
                <w:szCs w:val="24"/>
              </w:rPr>
            </w:pPr>
            <w:r w:rsidRPr="00273587">
              <w:rPr>
                <w:rFonts w:ascii="Calibri" w:hAnsi="Calibri" w:cs="Calibri"/>
                <w:iCs/>
                <w:sz w:val="24"/>
                <w:szCs w:val="24"/>
              </w:rPr>
              <w:t xml:space="preserve">O tempo do desenvolvimento do </w:t>
            </w:r>
            <w:r w:rsidR="00293A83">
              <w:rPr>
                <w:rFonts w:ascii="Calibri" w:hAnsi="Calibri" w:cs="Calibri"/>
                <w:iCs/>
                <w:sz w:val="24"/>
                <w:szCs w:val="24"/>
              </w:rPr>
              <w:t>aplicativo terá que estar de acordo com o cronograma, respeitando as regras do projeto.</w:t>
            </w:r>
          </w:p>
        </w:tc>
        <w:tc>
          <w:tcPr>
            <w:tcW w:w="19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34CBE" w:rsidRPr="00273587" w:rsidRDefault="00634CBE" w:rsidP="00170812">
            <w:pPr>
              <w:pStyle w:val="Tabela-Corpo"/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73587">
              <w:rPr>
                <w:rFonts w:ascii="Calibri" w:hAnsi="Calibri" w:cs="Calibri"/>
                <w:sz w:val="24"/>
                <w:szCs w:val="24"/>
              </w:rPr>
              <w:t>Todos</w:t>
            </w:r>
          </w:p>
        </w:tc>
      </w:tr>
    </w:tbl>
    <w:p w:rsidR="00634CBE" w:rsidRPr="002B74A4" w:rsidRDefault="00634CBE" w:rsidP="00634CBE">
      <w:pPr>
        <w:pStyle w:val="Legenda"/>
        <w:rPr>
          <w:rFonts w:ascii="Calibri" w:hAnsi="Calibri" w:cs="Calibri"/>
          <w:b w:val="0"/>
          <w:sz w:val="20"/>
          <w:szCs w:val="20"/>
        </w:rPr>
      </w:pPr>
      <w:r w:rsidRPr="002B74A4">
        <w:rPr>
          <w:rFonts w:ascii="Calibri" w:hAnsi="Calibri" w:cs="Calibri"/>
          <w:b w:val="0"/>
          <w:sz w:val="20"/>
          <w:szCs w:val="20"/>
        </w:rPr>
        <w:t>Tabela 6 - Requisitos Externos</w:t>
      </w:r>
    </w:p>
    <w:p w:rsidR="00634CBE" w:rsidRPr="003717FC" w:rsidRDefault="003717FC" w:rsidP="00634CBE">
      <w:pPr>
        <w:pStyle w:val="Ttulo1"/>
        <w:keepNext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lear" w:pos="432"/>
        </w:tabs>
        <w:overflowPunct w:val="0"/>
        <w:autoSpaceDE w:val="0"/>
        <w:autoSpaceDN w:val="0"/>
        <w:adjustRightInd w:val="0"/>
        <w:spacing w:after="240" w:line="360" w:lineRule="auto"/>
        <w:ind w:left="0" w:firstLine="0"/>
        <w:jc w:val="left"/>
        <w:textAlignment w:val="baseline"/>
        <w:rPr>
          <w:rFonts w:ascii="Calibri" w:hAnsi="Calibri" w:cs="Calibri"/>
          <w:sz w:val="36"/>
          <w:szCs w:val="36"/>
        </w:rPr>
      </w:pPr>
      <w:bookmarkStart w:id="68" w:name="_Toc75148956"/>
      <w:bookmarkStart w:id="69" w:name="_Toc103997489"/>
      <w:bookmarkStart w:id="70" w:name="_Toc261530388"/>
      <w:r>
        <w:rPr>
          <w:rFonts w:ascii="Calibri" w:hAnsi="Calibri" w:cs="Calibri"/>
          <w:sz w:val="36"/>
          <w:szCs w:val="36"/>
        </w:rPr>
        <w:t>Funcionalidades do Sistema</w:t>
      </w:r>
    </w:p>
    <w:bookmarkEnd w:id="68"/>
    <w:bookmarkEnd w:id="69"/>
    <w:bookmarkEnd w:id="70"/>
    <w:p w:rsidR="003717FC" w:rsidRDefault="00634CBE" w:rsidP="003717FC">
      <w:pPr>
        <w:pStyle w:val="Ttulo2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bookmarkStart w:id="71" w:name="_Toc44059743"/>
      <w:r w:rsidR="003717FC" w:rsidRPr="006B7F87">
        <w:rPr>
          <w:rFonts w:ascii="Calibri" w:hAnsi="Calibri" w:cs="Calibri"/>
        </w:rPr>
        <w:lastRenderedPageBreak/>
        <w:t xml:space="preserve">Cadastro de </w:t>
      </w:r>
      <w:bookmarkEnd w:id="71"/>
      <w:r w:rsidR="003717FC">
        <w:rPr>
          <w:rFonts w:ascii="Calibri" w:hAnsi="Calibri" w:cs="Calibri"/>
        </w:rPr>
        <w:t>Usuário</w:t>
      </w:r>
    </w:p>
    <w:p w:rsidR="003717FC" w:rsidRDefault="003717FC" w:rsidP="003717FC">
      <w:pPr>
        <w:pStyle w:val="Ttulo3"/>
        <w:numPr>
          <w:ilvl w:val="3"/>
          <w:numId w:val="43"/>
        </w:numPr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Fluxo Principal</w:t>
      </w:r>
    </w:p>
    <w:p w:rsidR="003717FC" w:rsidRDefault="003717FC" w:rsidP="003717FC">
      <w:pPr>
        <w:pStyle w:val="PargrafodaLista"/>
        <w:numPr>
          <w:ilvl w:val="0"/>
          <w:numId w:val="4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Passo 01:</w:t>
      </w:r>
      <w:r>
        <w:rPr>
          <w:rFonts w:ascii="Arial" w:hAnsi="Arial" w:cs="Arial"/>
          <w:szCs w:val="24"/>
        </w:rPr>
        <w:t xml:space="preserve"> O usuário abrirá o aplicativo e selecionara uma das duas opções;</w:t>
      </w:r>
    </w:p>
    <w:p w:rsidR="003717FC" w:rsidRDefault="003717FC" w:rsidP="003717FC">
      <w:pPr>
        <w:pStyle w:val="PargrafodaLista"/>
        <w:numPr>
          <w:ilvl w:val="1"/>
          <w:numId w:val="4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Já sou cadastrado: se ele selecionar essa opção ele devera inserir </w:t>
      </w:r>
      <w:proofErr w:type="spellStart"/>
      <w:r>
        <w:rPr>
          <w:rFonts w:ascii="Arial" w:hAnsi="Arial" w:cs="Arial"/>
          <w:szCs w:val="24"/>
        </w:rPr>
        <w:t>login</w:t>
      </w:r>
      <w:proofErr w:type="spellEnd"/>
      <w:r>
        <w:rPr>
          <w:rFonts w:ascii="Arial" w:hAnsi="Arial" w:cs="Arial"/>
          <w:szCs w:val="24"/>
        </w:rPr>
        <w:t xml:space="preserve"> e senha.</w:t>
      </w:r>
    </w:p>
    <w:p w:rsidR="003717FC" w:rsidRDefault="003717FC" w:rsidP="003717FC">
      <w:pPr>
        <w:pStyle w:val="PargrafodaLista"/>
        <w:numPr>
          <w:ilvl w:val="1"/>
          <w:numId w:val="4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Não sou cadastrado: o usuário deve realizar o cadastro para que ele possa ter acesso ao aplicativo.</w:t>
      </w:r>
    </w:p>
    <w:p w:rsidR="003717FC" w:rsidRDefault="003717FC" w:rsidP="003717FC">
      <w:pPr>
        <w:pStyle w:val="PargrafodaLista"/>
        <w:numPr>
          <w:ilvl w:val="0"/>
          <w:numId w:val="4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Passo 02:</w:t>
      </w:r>
      <w:r>
        <w:rPr>
          <w:rFonts w:ascii="Arial" w:hAnsi="Arial" w:cs="Arial"/>
          <w:szCs w:val="24"/>
        </w:rPr>
        <w:t xml:space="preserve"> Na tela de </w:t>
      </w:r>
      <w:proofErr w:type="spellStart"/>
      <w:r>
        <w:rPr>
          <w:rFonts w:ascii="Arial" w:hAnsi="Arial" w:cs="Arial"/>
          <w:szCs w:val="24"/>
        </w:rPr>
        <w:t>login</w:t>
      </w:r>
      <w:proofErr w:type="spellEnd"/>
      <w:r>
        <w:rPr>
          <w:rFonts w:ascii="Arial" w:hAnsi="Arial" w:cs="Arial"/>
          <w:szCs w:val="24"/>
        </w:rPr>
        <w:t xml:space="preserve"> o usuário ira informar seu </w:t>
      </w:r>
      <w:proofErr w:type="spellStart"/>
      <w:r>
        <w:rPr>
          <w:rFonts w:ascii="Arial" w:hAnsi="Arial" w:cs="Arial"/>
          <w:szCs w:val="24"/>
        </w:rPr>
        <w:t>login</w:t>
      </w:r>
      <w:proofErr w:type="spellEnd"/>
      <w:r>
        <w:rPr>
          <w:rFonts w:ascii="Arial" w:hAnsi="Arial" w:cs="Arial"/>
          <w:szCs w:val="24"/>
        </w:rPr>
        <w:t xml:space="preserve"> e senha para ter acesso ao aplicativo;</w:t>
      </w:r>
    </w:p>
    <w:p w:rsidR="003717FC" w:rsidRDefault="003717FC" w:rsidP="003717FC">
      <w:pPr>
        <w:pStyle w:val="PargrafodaLista"/>
        <w:numPr>
          <w:ilvl w:val="0"/>
          <w:numId w:val="4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Passo 03:</w:t>
      </w:r>
      <w:r>
        <w:rPr>
          <w:rFonts w:ascii="Arial" w:hAnsi="Arial" w:cs="Arial"/>
          <w:szCs w:val="24"/>
        </w:rPr>
        <w:t xml:space="preserve"> Ao efetuar o </w:t>
      </w:r>
      <w:proofErr w:type="spellStart"/>
      <w:r>
        <w:rPr>
          <w:rFonts w:ascii="Arial" w:hAnsi="Arial" w:cs="Arial"/>
          <w:szCs w:val="24"/>
        </w:rPr>
        <w:t>login</w:t>
      </w:r>
      <w:proofErr w:type="spellEnd"/>
      <w:r>
        <w:rPr>
          <w:rFonts w:ascii="Arial" w:hAnsi="Arial" w:cs="Arial"/>
          <w:szCs w:val="24"/>
        </w:rPr>
        <w:t>, o aplicativo exibirá uma tela em que o usuário vai ter duas opções para acessar “sou cliente ou sou profissional”;</w:t>
      </w:r>
    </w:p>
    <w:p w:rsidR="003717FC" w:rsidRDefault="003717FC" w:rsidP="003717FC">
      <w:pPr>
        <w:pStyle w:val="PargrafodaLista"/>
        <w:numPr>
          <w:ilvl w:val="1"/>
          <w:numId w:val="4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 o usuário acessar a opção </w:t>
      </w:r>
      <w:proofErr w:type="gramStart"/>
      <w:r>
        <w:rPr>
          <w:rFonts w:ascii="Arial" w:hAnsi="Arial" w:cs="Arial"/>
          <w:szCs w:val="24"/>
        </w:rPr>
        <w:t>sou</w:t>
      </w:r>
      <w:proofErr w:type="gramEnd"/>
      <w:r>
        <w:rPr>
          <w:rFonts w:ascii="Arial" w:hAnsi="Arial" w:cs="Arial"/>
          <w:szCs w:val="24"/>
        </w:rPr>
        <w:t xml:space="preserve"> cliente, ira exibir uma tela com todas as ferramentas que o cliente precise para anunciar seu serviço;</w:t>
      </w:r>
    </w:p>
    <w:p w:rsidR="003717FC" w:rsidRDefault="003717FC" w:rsidP="003717FC">
      <w:pPr>
        <w:pStyle w:val="PargrafodaLista"/>
        <w:numPr>
          <w:ilvl w:val="1"/>
          <w:numId w:val="4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Caso o usuário cessa a opção sou profissional, ira exibir uma tela com todas as ferramentas que o profissional precise para procurar um serviço de acordo com a sua profissão;</w:t>
      </w:r>
    </w:p>
    <w:p w:rsidR="003717FC" w:rsidRDefault="00E9075A" w:rsidP="003717FC">
      <w:pPr>
        <w:pStyle w:val="PargrafodaLista"/>
        <w:numPr>
          <w:ilvl w:val="0"/>
          <w:numId w:val="4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Passo 04</w:t>
      </w:r>
      <w:r w:rsidR="003717FC">
        <w:rPr>
          <w:rFonts w:ascii="Arial" w:hAnsi="Arial" w:cs="Arial"/>
          <w:b/>
          <w:szCs w:val="24"/>
        </w:rPr>
        <w:t>:</w:t>
      </w:r>
      <w:r w:rsidR="003717FC">
        <w:rPr>
          <w:rFonts w:ascii="Arial" w:hAnsi="Arial" w:cs="Arial"/>
          <w:szCs w:val="24"/>
        </w:rPr>
        <w:t xml:space="preserve"> Em c</w:t>
      </w:r>
      <w:r w:rsidR="00945904">
        <w:rPr>
          <w:rFonts w:ascii="Arial" w:hAnsi="Arial" w:cs="Arial"/>
          <w:szCs w:val="24"/>
        </w:rPr>
        <w:t xml:space="preserve">aso do usuário acessar a opção </w:t>
      </w:r>
      <w:proofErr w:type="gramStart"/>
      <w:r w:rsidR="00945904">
        <w:rPr>
          <w:rFonts w:ascii="Arial" w:hAnsi="Arial" w:cs="Arial"/>
          <w:szCs w:val="24"/>
        </w:rPr>
        <w:t>s</w:t>
      </w:r>
      <w:r w:rsidR="003717FC">
        <w:rPr>
          <w:rFonts w:ascii="Arial" w:hAnsi="Arial" w:cs="Arial"/>
          <w:szCs w:val="24"/>
        </w:rPr>
        <w:t>ou</w:t>
      </w:r>
      <w:proofErr w:type="gramEnd"/>
      <w:r w:rsidR="003717FC">
        <w:rPr>
          <w:rFonts w:ascii="Arial" w:hAnsi="Arial" w:cs="Arial"/>
          <w:szCs w:val="24"/>
        </w:rPr>
        <w:t xml:space="preserve"> Profissional, o aplicativo ira abrir uma tela personalizada com as informações sobre o desempenho durante ao mesmo com detalhes;</w:t>
      </w:r>
    </w:p>
    <w:p w:rsidR="003717FC" w:rsidRDefault="003717FC" w:rsidP="003717FC">
      <w:pPr>
        <w:pStyle w:val="PargrafodaLista"/>
        <w:numPr>
          <w:ilvl w:val="1"/>
          <w:numId w:val="4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Serviço realizado ao mês: ira conter um gráfico informando o desempenho do profissional durante o mês;</w:t>
      </w:r>
    </w:p>
    <w:p w:rsidR="003717FC" w:rsidRDefault="003717FC" w:rsidP="003717FC">
      <w:pPr>
        <w:pStyle w:val="PargrafodaLista"/>
        <w:numPr>
          <w:ilvl w:val="1"/>
          <w:numId w:val="4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Chamados recebidos: uma tabela com as informações de chamada que o usuário teve durante o mesmo, informando a posição da chamada, descrição e data;</w:t>
      </w:r>
    </w:p>
    <w:p w:rsidR="00634CBE" w:rsidRDefault="00634CBE" w:rsidP="00634CBE">
      <w:pPr>
        <w:spacing w:before="0" w:after="0"/>
        <w:jc w:val="left"/>
        <w:rPr>
          <w:rFonts w:ascii="Calibri" w:hAnsi="Calibri" w:cs="Calibri"/>
          <w:b/>
          <w:sz w:val="26"/>
        </w:rPr>
      </w:pPr>
    </w:p>
    <w:p w:rsidR="00E97D5C" w:rsidRDefault="00E97D5C" w:rsidP="00E97D5C">
      <w:pPr>
        <w:pStyle w:val="Ttulo3"/>
        <w:numPr>
          <w:ilvl w:val="3"/>
          <w:numId w:val="43"/>
        </w:numPr>
        <w:spacing w:line="360" w:lineRule="auto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Fluxo Alternativo</w:t>
      </w:r>
    </w:p>
    <w:p w:rsidR="00E97D5C" w:rsidRDefault="00E97D5C" w:rsidP="00E97D5C">
      <w:pPr>
        <w:numPr>
          <w:ilvl w:val="0"/>
          <w:numId w:val="45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Ao informar um </w:t>
      </w:r>
      <w:proofErr w:type="spellStart"/>
      <w:r>
        <w:rPr>
          <w:rFonts w:ascii="Arial" w:hAnsi="Arial" w:cs="Arial"/>
          <w:szCs w:val="24"/>
        </w:rPr>
        <w:t>login</w:t>
      </w:r>
      <w:proofErr w:type="spellEnd"/>
      <w:r>
        <w:rPr>
          <w:rFonts w:ascii="Arial" w:hAnsi="Arial" w:cs="Arial"/>
          <w:szCs w:val="24"/>
        </w:rPr>
        <w:t xml:space="preserve"> não cadastrado:</w:t>
      </w:r>
    </w:p>
    <w:p w:rsidR="00E97D5C" w:rsidRDefault="00E97D5C" w:rsidP="00E97D5C">
      <w:pPr>
        <w:numPr>
          <w:ilvl w:val="2"/>
          <w:numId w:val="45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Uma mensagem de erro é exibida para o usuário;</w:t>
      </w:r>
    </w:p>
    <w:p w:rsidR="00E97D5C" w:rsidRDefault="00E97D5C" w:rsidP="00E97D5C">
      <w:pPr>
        <w:numPr>
          <w:ilvl w:val="2"/>
          <w:numId w:val="45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Clique no botão cadastrar e efetue o cadastro;</w:t>
      </w:r>
    </w:p>
    <w:p w:rsidR="00E97D5C" w:rsidRDefault="00E97D5C" w:rsidP="00E97D5C">
      <w:pPr>
        <w:numPr>
          <w:ilvl w:val="1"/>
          <w:numId w:val="45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Ao informar a senha errada:</w:t>
      </w:r>
    </w:p>
    <w:p w:rsidR="00E97D5C" w:rsidRDefault="00E97D5C" w:rsidP="00E97D5C">
      <w:pPr>
        <w:numPr>
          <w:ilvl w:val="2"/>
          <w:numId w:val="45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Uma mensagem de erro é exibida para o usuário;</w:t>
      </w:r>
    </w:p>
    <w:p w:rsidR="00634CBE" w:rsidRPr="00E97D5C" w:rsidRDefault="00E97D5C" w:rsidP="00E97D5C">
      <w:pPr>
        <w:numPr>
          <w:ilvl w:val="2"/>
          <w:numId w:val="45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Clique no botão esqueceu sua senha, para cadastrar uma nova senha;</w:t>
      </w:r>
    </w:p>
    <w:sectPr w:rsidR="00634CBE" w:rsidRPr="00E97D5C" w:rsidSect="00504015"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1906" w:h="16838" w:code="9"/>
      <w:pgMar w:top="1418" w:right="1418" w:bottom="1418" w:left="1418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1F8" w:rsidRDefault="005001F8">
      <w:r>
        <w:separator/>
      </w:r>
    </w:p>
  </w:endnote>
  <w:endnote w:type="continuationSeparator" w:id="0">
    <w:p w:rsidR="005001F8" w:rsidRDefault="00500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16A" w:rsidRDefault="0032716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2716A" w:rsidRDefault="0032716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16A" w:rsidRDefault="0032716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02AD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32716A" w:rsidRDefault="0032716A" w:rsidP="009D015F">
    <w:pPr>
      <w:pStyle w:val="Rodap"/>
      <w:ind w:right="360"/>
      <w:jc w:val="center"/>
    </w:pPr>
    <w:r>
      <w:t>UNIVAG – CENTRO UNIVERSITÁRIO</w:t>
    </w:r>
  </w:p>
  <w:p w:rsidR="0032716A" w:rsidRDefault="0032716A" w:rsidP="009D015F">
    <w:pPr>
      <w:pStyle w:val="Rodap"/>
      <w:ind w:right="360"/>
      <w:jc w:val="center"/>
    </w:pPr>
    <w:r>
      <w:t>NÚCELO DE TECNOLOGIA E INFORMAÇÃO - NTI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1F8" w:rsidRDefault="005001F8">
      <w:r>
        <w:separator/>
      </w:r>
    </w:p>
  </w:footnote>
  <w:footnote w:type="continuationSeparator" w:id="0">
    <w:p w:rsidR="005001F8" w:rsidRDefault="00500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693"/>
    </w:tblGrid>
    <w:tr w:rsidR="0032716A" w:rsidRPr="00BD6E81" w:rsidTr="00273587">
      <w:tc>
        <w:tcPr>
          <w:tcW w:w="6487" w:type="dxa"/>
        </w:tcPr>
        <w:p w:rsidR="0032716A" w:rsidRPr="009D015F" w:rsidRDefault="0032716A" w:rsidP="0025524B">
          <w:pPr>
            <w:rPr>
              <w:rFonts w:ascii="Arial" w:hAnsi="Arial" w:cs="Arial"/>
              <w:b/>
              <w:i/>
              <w:color w:val="A6A6A6"/>
              <w:sz w:val="20"/>
            </w:rPr>
          </w:pPr>
          <w:r>
            <w:rPr>
              <w:rFonts w:ascii="Arial" w:hAnsi="Arial" w:cs="Arial"/>
              <w:b/>
              <w:i/>
              <w:color w:val="A6A6A6"/>
              <w:sz w:val="20"/>
            </w:rPr>
            <w:t>NOME DO SOFTWARE</w:t>
          </w:r>
        </w:p>
      </w:tc>
      <w:tc>
        <w:tcPr>
          <w:tcW w:w="2693" w:type="dxa"/>
        </w:tcPr>
        <w:p w:rsidR="0032716A" w:rsidRPr="009D015F" w:rsidRDefault="0032716A" w:rsidP="009D015F">
          <w:pPr>
            <w:tabs>
              <w:tab w:val="left" w:pos="1135"/>
            </w:tabs>
            <w:spacing w:before="40"/>
            <w:ind w:right="68"/>
            <w:jc w:val="right"/>
            <w:rPr>
              <w:rFonts w:ascii="Arial" w:hAnsi="Arial" w:cs="Arial"/>
              <w:i/>
              <w:color w:val="A6A6A6"/>
              <w:sz w:val="20"/>
            </w:rPr>
          </w:pPr>
          <w:r w:rsidRPr="009D015F">
            <w:rPr>
              <w:rFonts w:ascii="Arial" w:hAnsi="Arial" w:cs="Arial"/>
              <w:i/>
              <w:color w:val="A6A6A6"/>
              <w:sz w:val="20"/>
            </w:rPr>
            <w:t xml:space="preserve">  Versão: 1.0</w:t>
          </w:r>
          <w:r>
            <w:rPr>
              <w:rFonts w:ascii="Arial" w:hAnsi="Arial" w:cs="Arial"/>
              <w:i/>
              <w:color w:val="A6A6A6"/>
              <w:sz w:val="20"/>
            </w:rPr>
            <w:t>.0</w:t>
          </w:r>
        </w:p>
      </w:tc>
    </w:tr>
    <w:tr w:rsidR="0032716A" w:rsidRPr="00BD6E81" w:rsidTr="00273587">
      <w:tc>
        <w:tcPr>
          <w:tcW w:w="6487" w:type="dxa"/>
        </w:tcPr>
        <w:p w:rsidR="0032716A" w:rsidRPr="009D015F" w:rsidRDefault="0032716A" w:rsidP="0018798C">
          <w:pPr>
            <w:rPr>
              <w:rFonts w:ascii="Arial" w:hAnsi="Arial" w:cs="Arial"/>
              <w:i/>
              <w:color w:val="A6A6A6"/>
              <w:sz w:val="20"/>
            </w:rPr>
          </w:pPr>
          <w:r>
            <w:rPr>
              <w:rFonts w:ascii="Arial" w:hAnsi="Arial" w:cs="Arial"/>
              <w:i/>
              <w:color w:val="A6A6A6"/>
              <w:sz w:val="20"/>
            </w:rPr>
            <w:t>Especificação de Regras de Negócio</w:t>
          </w:r>
        </w:p>
      </w:tc>
      <w:tc>
        <w:tcPr>
          <w:tcW w:w="2693" w:type="dxa"/>
        </w:tcPr>
        <w:p w:rsidR="0032716A" w:rsidRPr="009D015F" w:rsidRDefault="0032716A" w:rsidP="0025524B">
          <w:pPr>
            <w:jc w:val="right"/>
            <w:rPr>
              <w:rFonts w:ascii="Arial" w:hAnsi="Arial" w:cs="Arial"/>
              <w:i/>
              <w:color w:val="A6A6A6"/>
              <w:sz w:val="20"/>
            </w:rPr>
          </w:pPr>
          <w:r w:rsidRPr="009D015F">
            <w:rPr>
              <w:rFonts w:ascii="Arial" w:hAnsi="Arial" w:cs="Arial"/>
              <w:i/>
              <w:color w:val="A6A6A6"/>
              <w:sz w:val="20"/>
            </w:rPr>
            <w:t xml:space="preserve">  Data: </w:t>
          </w:r>
          <w:r>
            <w:rPr>
              <w:rFonts w:ascii="Arial" w:hAnsi="Arial" w:cs="Arial"/>
              <w:i/>
              <w:color w:val="A6A6A6"/>
              <w:sz w:val="20"/>
            </w:rPr>
            <w:t>26</w:t>
          </w:r>
          <w:r w:rsidRPr="009D015F">
            <w:rPr>
              <w:rFonts w:ascii="Arial" w:hAnsi="Arial" w:cs="Arial"/>
              <w:i/>
              <w:color w:val="A6A6A6"/>
              <w:sz w:val="20"/>
            </w:rPr>
            <w:t>/</w:t>
          </w:r>
          <w:r>
            <w:rPr>
              <w:rFonts w:ascii="Arial" w:hAnsi="Arial" w:cs="Arial"/>
              <w:i/>
              <w:color w:val="A6A6A6"/>
              <w:sz w:val="20"/>
            </w:rPr>
            <w:t>06</w:t>
          </w:r>
          <w:r w:rsidRPr="009D015F">
            <w:rPr>
              <w:rFonts w:ascii="Arial" w:hAnsi="Arial" w:cs="Arial"/>
              <w:i/>
              <w:color w:val="A6A6A6"/>
              <w:sz w:val="20"/>
            </w:rPr>
            <w:t>/201</w:t>
          </w:r>
          <w:r>
            <w:rPr>
              <w:rFonts w:ascii="Arial" w:hAnsi="Arial" w:cs="Arial"/>
              <w:i/>
              <w:color w:val="A6A6A6"/>
              <w:sz w:val="20"/>
            </w:rPr>
            <w:t>4</w:t>
          </w:r>
        </w:p>
      </w:tc>
    </w:tr>
  </w:tbl>
  <w:p w:rsidR="0032716A" w:rsidRDefault="003271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986"/>
      <w:gridCol w:w="7300"/>
    </w:tblGrid>
    <w:tr w:rsidR="0032716A" w:rsidTr="00843DEB">
      <w:tc>
        <w:tcPr>
          <w:tcW w:w="1668" w:type="dxa"/>
          <w:vMerge w:val="restart"/>
          <w:shd w:val="clear" w:color="auto" w:fill="auto"/>
        </w:tcPr>
        <w:p w:rsidR="0032716A" w:rsidRDefault="0032716A" w:rsidP="009D015F">
          <w:pPr>
            <w:pStyle w:val="Cabealho"/>
          </w:pPr>
          <w:r>
            <w:rPr>
              <w:noProof/>
            </w:rPr>
            <w:drawing>
              <wp:inline distT="0" distB="0" distL="0" distR="0" wp14:anchorId="441F8E83" wp14:editId="09AB1D0C">
                <wp:extent cx="1097280" cy="673100"/>
                <wp:effectExtent l="19050" t="0" r="7620" b="0"/>
                <wp:docPr id="1" name="Imagem 1" descr="LogoUniv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Univa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2" w:type="dxa"/>
          <w:shd w:val="clear" w:color="auto" w:fill="auto"/>
        </w:tcPr>
        <w:p w:rsidR="0032716A" w:rsidRPr="00BB13FD" w:rsidRDefault="0032716A" w:rsidP="00843DEB">
          <w:pPr>
            <w:pStyle w:val="Cabealh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Especificação de Regras de Negócio</w:t>
          </w:r>
        </w:p>
      </w:tc>
    </w:tr>
    <w:tr w:rsidR="0032716A" w:rsidTr="00843DEB">
      <w:tc>
        <w:tcPr>
          <w:tcW w:w="1668" w:type="dxa"/>
          <w:vMerge/>
          <w:shd w:val="clear" w:color="auto" w:fill="auto"/>
        </w:tcPr>
        <w:p w:rsidR="0032716A" w:rsidRDefault="0032716A" w:rsidP="009D015F">
          <w:pPr>
            <w:pStyle w:val="Cabealho"/>
          </w:pPr>
        </w:p>
      </w:tc>
      <w:tc>
        <w:tcPr>
          <w:tcW w:w="7542" w:type="dxa"/>
          <w:shd w:val="clear" w:color="auto" w:fill="auto"/>
        </w:tcPr>
        <w:p w:rsidR="0032716A" w:rsidRPr="00BB13FD" w:rsidRDefault="0032716A" w:rsidP="0025524B">
          <w:pPr>
            <w:pStyle w:val="Cabealho"/>
            <w:rPr>
              <w:i/>
            </w:rPr>
          </w:pPr>
          <w:r>
            <w:rPr>
              <w:i/>
            </w:rPr>
            <w:t xml:space="preserve">NOME DO SOFTWARE </w:t>
          </w:r>
        </w:p>
      </w:tc>
    </w:tr>
    <w:tr w:rsidR="0032716A" w:rsidTr="00843DEB">
      <w:tc>
        <w:tcPr>
          <w:tcW w:w="1668" w:type="dxa"/>
          <w:vMerge/>
          <w:shd w:val="clear" w:color="auto" w:fill="auto"/>
        </w:tcPr>
        <w:p w:rsidR="0032716A" w:rsidRDefault="0032716A" w:rsidP="009D015F">
          <w:pPr>
            <w:pStyle w:val="Cabealho"/>
          </w:pPr>
        </w:p>
      </w:tc>
      <w:tc>
        <w:tcPr>
          <w:tcW w:w="7542" w:type="dxa"/>
          <w:shd w:val="clear" w:color="auto" w:fill="auto"/>
        </w:tcPr>
        <w:p w:rsidR="0032716A" w:rsidRPr="00BB13FD" w:rsidRDefault="0032716A" w:rsidP="009D015F">
          <w:pPr>
            <w:pStyle w:val="Cabealho"/>
            <w:rPr>
              <w:i/>
            </w:rPr>
          </w:pPr>
          <w:r>
            <w:rPr>
              <w:i/>
            </w:rPr>
            <w:t>Tecnologia da Informação – UNIVAG</w:t>
          </w:r>
        </w:p>
      </w:tc>
    </w:tr>
  </w:tbl>
  <w:p w:rsidR="0032716A" w:rsidRDefault="003271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0.15pt;height:21.9pt" o:bullet="t">
        <v:imagedata r:id="rId1" o:title=""/>
      </v:shape>
    </w:pict>
  </w:numPicBullet>
  <w:abstractNum w:abstractNumId="0">
    <w:nsid w:val="05F70C10"/>
    <w:multiLevelType w:val="hybridMultilevel"/>
    <w:tmpl w:val="D466E7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A547F"/>
    <w:multiLevelType w:val="multilevel"/>
    <w:tmpl w:val="CDD87266"/>
    <w:lvl w:ilvl="0">
      <w:start w:val="1"/>
      <w:numFmt w:val="decimal"/>
      <w:pStyle w:val="Referncia"/>
      <w:lvlText w:val="[%1]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77410F2"/>
    <w:multiLevelType w:val="hybridMultilevel"/>
    <w:tmpl w:val="0FA2033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7119A1"/>
    <w:multiLevelType w:val="hybridMultilevel"/>
    <w:tmpl w:val="E07EE3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1440"/>
        </w:tabs>
        <w:ind w:left="1440" w:hanging="180"/>
      </w:pPr>
    </w:lvl>
    <w:lvl w:ilvl="3" w:tplc="04160019">
      <w:start w:val="1"/>
      <w:numFmt w:val="lowerLetter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>
    <w:nsid w:val="08764ED3"/>
    <w:multiLevelType w:val="hybridMultilevel"/>
    <w:tmpl w:val="870AF7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711BA3"/>
    <w:multiLevelType w:val="hybridMultilevel"/>
    <w:tmpl w:val="0010A5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9E763F"/>
    <w:multiLevelType w:val="hybridMultilevel"/>
    <w:tmpl w:val="15A6ED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073A5C"/>
    <w:multiLevelType w:val="hybridMultilevel"/>
    <w:tmpl w:val="1FF2E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111B88"/>
    <w:multiLevelType w:val="hybridMultilevel"/>
    <w:tmpl w:val="C480F8EE"/>
    <w:lvl w:ilvl="0" w:tplc="0416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>
    <w:nsid w:val="222359ED"/>
    <w:multiLevelType w:val="hybridMultilevel"/>
    <w:tmpl w:val="216C7B9C"/>
    <w:lvl w:ilvl="0" w:tplc="04160017">
      <w:start w:val="1"/>
      <w:numFmt w:val="lowerLetter"/>
      <w:lvlText w:val="%1)"/>
      <w:lvlJc w:val="left"/>
      <w:pPr>
        <w:ind w:left="1620" w:hanging="360"/>
      </w:p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24DD6114"/>
    <w:multiLevelType w:val="hybridMultilevel"/>
    <w:tmpl w:val="FA4860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0B">
      <w:start w:val="1"/>
      <w:numFmt w:val="bullet"/>
      <w:lvlText w:val=""/>
      <w:lvlJc w:val="left"/>
      <w:pPr>
        <w:tabs>
          <w:tab w:val="num" w:pos="1440"/>
        </w:tabs>
        <w:ind w:left="1440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>
    <w:nsid w:val="260E0ED9"/>
    <w:multiLevelType w:val="hybridMultilevel"/>
    <w:tmpl w:val="7DAE0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C2EEC"/>
    <w:multiLevelType w:val="multilevel"/>
    <w:tmpl w:val="F03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2DEB434F"/>
    <w:multiLevelType w:val="hybridMultilevel"/>
    <w:tmpl w:val="D7DED89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3B2A73"/>
    <w:multiLevelType w:val="multilevel"/>
    <w:tmpl w:val="83D0441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83D391D"/>
    <w:multiLevelType w:val="hybridMultilevel"/>
    <w:tmpl w:val="ADDECF94"/>
    <w:lvl w:ilvl="0" w:tplc="04160001">
      <w:start w:val="1"/>
      <w:numFmt w:val="bullet"/>
      <w:lvlText w:val=""/>
      <w:lvlJc w:val="left"/>
      <w:pPr>
        <w:tabs>
          <w:tab w:val="num" w:pos="1268"/>
        </w:tabs>
        <w:ind w:left="12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8"/>
        </w:tabs>
        <w:ind w:left="19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8"/>
        </w:tabs>
        <w:ind w:left="2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8"/>
        </w:tabs>
        <w:ind w:left="34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8"/>
        </w:tabs>
        <w:ind w:left="41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8"/>
        </w:tabs>
        <w:ind w:left="48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8"/>
        </w:tabs>
        <w:ind w:left="55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8"/>
        </w:tabs>
        <w:ind w:left="63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8"/>
        </w:tabs>
        <w:ind w:left="7028" w:hanging="360"/>
      </w:pPr>
      <w:rPr>
        <w:rFonts w:ascii="Wingdings" w:hAnsi="Wingdings" w:hint="default"/>
      </w:rPr>
    </w:lvl>
  </w:abstractNum>
  <w:abstractNum w:abstractNumId="16">
    <w:nsid w:val="3D843F0C"/>
    <w:multiLevelType w:val="hybridMultilevel"/>
    <w:tmpl w:val="FE56AE9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>
    <w:nsid w:val="3D89793C"/>
    <w:multiLevelType w:val="hybridMultilevel"/>
    <w:tmpl w:val="6DE2E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20250"/>
    <w:multiLevelType w:val="hybridMultilevel"/>
    <w:tmpl w:val="BBF2A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C02E2"/>
    <w:multiLevelType w:val="hybridMultilevel"/>
    <w:tmpl w:val="D4541DD0"/>
    <w:lvl w:ilvl="0" w:tplc="BA803CEE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6D1963"/>
    <w:multiLevelType w:val="multilevel"/>
    <w:tmpl w:val="149E4612"/>
    <w:lvl w:ilvl="0">
      <w:start w:val="1"/>
      <w:numFmt w:val="decimalZero"/>
      <w:suff w:val="space"/>
      <w:lvlText w:val="[RF0%1]"/>
      <w:lvlJc w:val="left"/>
      <w:pPr>
        <w:ind w:left="0" w:firstLine="0"/>
      </w:pPr>
      <w:rPr>
        <w:rFonts w:ascii="Trebuchet MS" w:hAnsi="Trebuchet MS" w:hint="default"/>
        <w:b/>
        <w:spacing w:val="0"/>
        <w:w w:val="100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2C45F07"/>
    <w:multiLevelType w:val="singleLevel"/>
    <w:tmpl w:val="46E8AAE2"/>
    <w:lvl w:ilvl="0">
      <w:start w:val="1"/>
      <w:numFmt w:val="bullet"/>
      <w:pStyle w:val="bullettabelaatividades2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C5D12D2"/>
    <w:multiLevelType w:val="hybridMultilevel"/>
    <w:tmpl w:val="B22A90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26674B"/>
    <w:multiLevelType w:val="hybridMultilevel"/>
    <w:tmpl w:val="4DC274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4B4477"/>
    <w:multiLevelType w:val="multilevel"/>
    <w:tmpl w:val="33688C8C"/>
    <w:lvl w:ilvl="0">
      <w:start w:val="1"/>
      <w:numFmt w:val="decimal"/>
      <w:pStyle w:val="Ttulo4"/>
      <w:lvlText w:val="4.2.2.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decimal"/>
      <w:pStyle w:val="Ttulo4"/>
      <w:lvlText w:val="(%4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5">
    <w:nsid w:val="765E511E"/>
    <w:multiLevelType w:val="hybridMultilevel"/>
    <w:tmpl w:val="399A456C"/>
    <w:lvl w:ilvl="0" w:tplc="D666A01E">
      <w:start w:val="1"/>
      <w:numFmt w:val="decimalZero"/>
      <w:pStyle w:val="CasosdeUso"/>
      <w:lvlText w:val="[CDU0%1]"/>
      <w:lvlJc w:val="left"/>
      <w:pPr>
        <w:tabs>
          <w:tab w:val="num" w:pos="1588"/>
        </w:tabs>
        <w:ind w:left="170" w:firstLine="0"/>
      </w:pPr>
      <w:rPr>
        <w:rFonts w:ascii="Trebuchet MS" w:hAnsi="Trebuchet MS" w:hint="default"/>
        <w:b/>
        <w:i w:val="0"/>
        <w:sz w:val="26"/>
        <w:szCs w:val="2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CA1727"/>
    <w:multiLevelType w:val="hybridMultilevel"/>
    <w:tmpl w:val="F948D0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4"/>
  </w:num>
  <w:num w:numId="4">
    <w:abstractNumId w:val="21"/>
  </w:num>
  <w:num w:numId="5">
    <w:abstractNumId w:val="1"/>
  </w:num>
  <w:num w:numId="6">
    <w:abstractNumId w:val="19"/>
  </w:num>
  <w:num w:numId="7">
    <w:abstractNumId w:val="25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6"/>
  </w:num>
  <w:num w:numId="11">
    <w:abstractNumId w:val="22"/>
  </w:num>
  <w:num w:numId="12">
    <w:abstractNumId w:val="13"/>
  </w:num>
  <w:num w:numId="13">
    <w:abstractNumId w:val="23"/>
  </w:num>
  <w:num w:numId="14">
    <w:abstractNumId w:val="2"/>
  </w:num>
  <w:num w:numId="15">
    <w:abstractNumId w:val="10"/>
  </w:num>
  <w:num w:numId="16">
    <w:abstractNumId w:val="3"/>
  </w:num>
  <w:num w:numId="17">
    <w:abstractNumId w:val="16"/>
  </w:num>
  <w:num w:numId="18">
    <w:abstractNumId w:val="6"/>
  </w:num>
  <w:num w:numId="19">
    <w:abstractNumId w:val="4"/>
  </w:num>
  <w:num w:numId="20">
    <w:abstractNumId w:val="5"/>
  </w:num>
  <w:num w:numId="21">
    <w:abstractNumId w:val="15"/>
  </w:num>
  <w:num w:numId="22">
    <w:abstractNumId w:val="0"/>
  </w:num>
  <w:num w:numId="23">
    <w:abstractNumId w:val="11"/>
  </w:num>
  <w:num w:numId="24">
    <w:abstractNumId w:val="14"/>
  </w:num>
  <w:num w:numId="25">
    <w:abstractNumId w:val="12"/>
  </w:num>
  <w:num w:numId="26">
    <w:abstractNumId w:val="9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8"/>
  </w:num>
  <w:num w:numId="36">
    <w:abstractNumId w:val="14"/>
  </w:num>
  <w:num w:numId="37">
    <w:abstractNumId w:val="14"/>
  </w:num>
  <w:num w:numId="38">
    <w:abstractNumId w:val="7"/>
  </w:num>
  <w:num w:numId="39">
    <w:abstractNumId w:val="14"/>
  </w:num>
  <w:num w:numId="40">
    <w:abstractNumId w:val="14"/>
  </w:num>
  <w:num w:numId="41">
    <w:abstractNumId w:val="14"/>
  </w:num>
  <w:num w:numId="42">
    <w:abstractNumId w:val="17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/>
    <w:lvlOverride w:ilvl="1">
      <w:startOverride w:val="1"/>
    </w:lvlOverride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45">
    <w:abstractNumId w:val="1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1" w:dllVersion="513" w:checkStyle="1"/>
  <w:proofState w:spelling="clean" w:grammar="clean"/>
  <w:attachedTemplate r:id="rId1"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F80"/>
    <w:rsid w:val="00001A86"/>
    <w:rsid w:val="00014ECF"/>
    <w:rsid w:val="000159FD"/>
    <w:rsid w:val="00015CC8"/>
    <w:rsid w:val="0002577F"/>
    <w:rsid w:val="00043167"/>
    <w:rsid w:val="00051C32"/>
    <w:rsid w:val="00052189"/>
    <w:rsid w:val="0005554F"/>
    <w:rsid w:val="00060228"/>
    <w:rsid w:val="00062D5A"/>
    <w:rsid w:val="00063400"/>
    <w:rsid w:val="00065B5D"/>
    <w:rsid w:val="000705ED"/>
    <w:rsid w:val="0007398A"/>
    <w:rsid w:val="00082B44"/>
    <w:rsid w:val="0008384E"/>
    <w:rsid w:val="00091E3D"/>
    <w:rsid w:val="000961B3"/>
    <w:rsid w:val="000976E6"/>
    <w:rsid w:val="000979E4"/>
    <w:rsid w:val="000A5810"/>
    <w:rsid w:val="000A7DCA"/>
    <w:rsid w:val="000B3309"/>
    <w:rsid w:val="000B3D89"/>
    <w:rsid w:val="000B3FD2"/>
    <w:rsid w:val="000B408E"/>
    <w:rsid w:val="000B42A3"/>
    <w:rsid w:val="000B6F9B"/>
    <w:rsid w:val="000C21E5"/>
    <w:rsid w:val="000C4544"/>
    <w:rsid w:val="000C5381"/>
    <w:rsid w:val="000C54B2"/>
    <w:rsid w:val="000C6007"/>
    <w:rsid w:val="000D5B4C"/>
    <w:rsid w:val="000E1ED5"/>
    <w:rsid w:val="000F318C"/>
    <w:rsid w:val="00100C72"/>
    <w:rsid w:val="0011081A"/>
    <w:rsid w:val="001157B5"/>
    <w:rsid w:val="001162A1"/>
    <w:rsid w:val="00116B9E"/>
    <w:rsid w:val="001226D6"/>
    <w:rsid w:val="0013541F"/>
    <w:rsid w:val="001369FC"/>
    <w:rsid w:val="00136C9C"/>
    <w:rsid w:val="00145603"/>
    <w:rsid w:val="00146B35"/>
    <w:rsid w:val="001525E8"/>
    <w:rsid w:val="00154D2D"/>
    <w:rsid w:val="001564B6"/>
    <w:rsid w:val="0016059D"/>
    <w:rsid w:val="00164A70"/>
    <w:rsid w:val="00164BE9"/>
    <w:rsid w:val="00170812"/>
    <w:rsid w:val="00173065"/>
    <w:rsid w:val="00173AA5"/>
    <w:rsid w:val="0017447E"/>
    <w:rsid w:val="0017558A"/>
    <w:rsid w:val="0018798C"/>
    <w:rsid w:val="00194528"/>
    <w:rsid w:val="001A04E1"/>
    <w:rsid w:val="001A6B0B"/>
    <w:rsid w:val="001B0467"/>
    <w:rsid w:val="001C185E"/>
    <w:rsid w:val="001D0192"/>
    <w:rsid w:val="001D1293"/>
    <w:rsid w:val="001D1CF7"/>
    <w:rsid w:val="001D6A9C"/>
    <w:rsid w:val="001E08D6"/>
    <w:rsid w:val="0020141B"/>
    <w:rsid w:val="00202969"/>
    <w:rsid w:val="00205CAF"/>
    <w:rsid w:val="00211DEF"/>
    <w:rsid w:val="0021289B"/>
    <w:rsid w:val="00217D16"/>
    <w:rsid w:val="00225492"/>
    <w:rsid w:val="0023091A"/>
    <w:rsid w:val="0023249E"/>
    <w:rsid w:val="002420F0"/>
    <w:rsid w:val="0025524B"/>
    <w:rsid w:val="002608F0"/>
    <w:rsid w:val="00262D1E"/>
    <w:rsid w:val="002631C2"/>
    <w:rsid w:val="00266079"/>
    <w:rsid w:val="002678F8"/>
    <w:rsid w:val="00270ED4"/>
    <w:rsid w:val="00273587"/>
    <w:rsid w:val="002910E1"/>
    <w:rsid w:val="00292F98"/>
    <w:rsid w:val="00293A83"/>
    <w:rsid w:val="00294035"/>
    <w:rsid w:val="002A3498"/>
    <w:rsid w:val="002B73C8"/>
    <w:rsid w:val="002B74A4"/>
    <w:rsid w:val="002C15D2"/>
    <w:rsid w:val="002C27C8"/>
    <w:rsid w:val="002C6F14"/>
    <w:rsid w:val="002C737F"/>
    <w:rsid w:val="002D7CEC"/>
    <w:rsid w:val="002E541E"/>
    <w:rsid w:val="002E6067"/>
    <w:rsid w:val="00300897"/>
    <w:rsid w:val="003015A4"/>
    <w:rsid w:val="00301AF2"/>
    <w:rsid w:val="003065BD"/>
    <w:rsid w:val="0032716A"/>
    <w:rsid w:val="003306D8"/>
    <w:rsid w:val="00330C7E"/>
    <w:rsid w:val="00331142"/>
    <w:rsid w:val="0033511A"/>
    <w:rsid w:val="00345E87"/>
    <w:rsid w:val="00361C41"/>
    <w:rsid w:val="00362175"/>
    <w:rsid w:val="00363CCF"/>
    <w:rsid w:val="00366917"/>
    <w:rsid w:val="003717FC"/>
    <w:rsid w:val="00374998"/>
    <w:rsid w:val="003753A1"/>
    <w:rsid w:val="003756BE"/>
    <w:rsid w:val="003804E8"/>
    <w:rsid w:val="003805F8"/>
    <w:rsid w:val="00381E8B"/>
    <w:rsid w:val="00385B89"/>
    <w:rsid w:val="00386A0B"/>
    <w:rsid w:val="00392905"/>
    <w:rsid w:val="003A3951"/>
    <w:rsid w:val="003B1220"/>
    <w:rsid w:val="003C0402"/>
    <w:rsid w:val="003C246B"/>
    <w:rsid w:val="003C5E0D"/>
    <w:rsid w:val="003C7718"/>
    <w:rsid w:val="003E28E4"/>
    <w:rsid w:val="00400117"/>
    <w:rsid w:val="00410649"/>
    <w:rsid w:val="00414BBE"/>
    <w:rsid w:val="004229CB"/>
    <w:rsid w:val="00425AF0"/>
    <w:rsid w:val="004266F0"/>
    <w:rsid w:val="0042748A"/>
    <w:rsid w:val="00442649"/>
    <w:rsid w:val="00446834"/>
    <w:rsid w:val="00446964"/>
    <w:rsid w:val="00446FA2"/>
    <w:rsid w:val="004471E4"/>
    <w:rsid w:val="004504BE"/>
    <w:rsid w:val="004570AF"/>
    <w:rsid w:val="0046320F"/>
    <w:rsid w:val="004716B7"/>
    <w:rsid w:val="004719DE"/>
    <w:rsid w:val="00472D36"/>
    <w:rsid w:val="00473196"/>
    <w:rsid w:val="0047368B"/>
    <w:rsid w:val="0047489C"/>
    <w:rsid w:val="004851B9"/>
    <w:rsid w:val="00487AE7"/>
    <w:rsid w:val="00491F2F"/>
    <w:rsid w:val="004A26ED"/>
    <w:rsid w:val="004A5E9E"/>
    <w:rsid w:val="004A72A0"/>
    <w:rsid w:val="004B13FD"/>
    <w:rsid w:val="004B2E7B"/>
    <w:rsid w:val="004B3D84"/>
    <w:rsid w:val="004C2EC4"/>
    <w:rsid w:val="004C5111"/>
    <w:rsid w:val="004D78F8"/>
    <w:rsid w:val="004E12C3"/>
    <w:rsid w:val="004E5006"/>
    <w:rsid w:val="004F132F"/>
    <w:rsid w:val="004F622B"/>
    <w:rsid w:val="004F7C0A"/>
    <w:rsid w:val="005001F8"/>
    <w:rsid w:val="00504015"/>
    <w:rsid w:val="005048BD"/>
    <w:rsid w:val="00504EB0"/>
    <w:rsid w:val="00507628"/>
    <w:rsid w:val="00517BCE"/>
    <w:rsid w:val="005307C0"/>
    <w:rsid w:val="00531F39"/>
    <w:rsid w:val="0053229E"/>
    <w:rsid w:val="00532A51"/>
    <w:rsid w:val="00536D64"/>
    <w:rsid w:val="00536F91"/>
    <w:rsid w:val="005402DF"/>
    <w:rsid w:val="0054107E"/>
    <w:rsid w:val="005502AD"/>
    <w:rsid w:val="0055174A"/>
    <w:rsid w:val="00551D92"/>
    <w:rsid w:val="0055259F"/>
    <w:rsid w:val="00552EBD"/>
    <w:rsid w:val="00556182"/>
    <w:rsid w:val="0055798C"/>
    <w:rsid w:val="00563200"/>
    <w:rsid w:val="00571980"/>
    <w:rsid w:val="00573E98"/>
    <w:rsid w:val="005766C5"/>
    <w:rsid w:val="00576DDD"/>
    <w:rsid w:val="0058102B"/>
    <w:rsid w:val="00596206"/>
    <w:rsid w:val="005A29EF"/>
    <w:rsid w:val="005B0920"/>
    <w:rsid w:val="005B0BC3"/>
    <w:rsid w:val="005B1F71"/>
    <w:rsid w:val="005B63B5"/>
    <w:rsid w:val="005E242E"/>
    <w:rsid w:val="005E2874"/>
    <w:rsid w:val="005E55B2"/>
    <w:rsid w:val="005F4F97"/>
    <w:rsid w:val="005F745C"/>
    <w:rsid w:val="005F7C14"/>
    <w:rsid w:val="0060097B"/>
    <w:rsid w:val="00617360"/>
    <w:rsid w:val="00634309"/>
    <w:rsid w:val="00634CBE"/>
    <w:rsid w:val="0064215B"/>
    <w:rsid w:val="00644444"/>
    <w:rsid w:val="006446ED"/>
    <w:rsid w:val="006507D3"/>
    <w:rsid w:val="0065225A"/>
    <w:rsid w:val="006552F6"/>
    <w:rsid w:val="0066366D"/>
    <w:rsid w:val="00674784"/>
    <w:rsid w:val="0067691C"/>
    <w:rsid w:val="006808B0"/>
    <w:rsid w:val="006813A1"/>
    <w:rsid w:val="00686560"/>
    <w:rsid w:val="00687812"/>
    <w:rsid w:val="006921CC"/>
    <w:rsid w:val="006A10FF"/>
    <w:rsid w:val="006B3BC1"/>
    <w:rsid w:val="006B404B"/>
    <w:rsid w:val="006B7F87"/>
    <w:rsid w:val="006D3EEC"/>
    <w:rsid w:val="006D5FB3"/>
    <w:rsid w:val="006F0436"/>
    <w:rsid w:val="006F6991"/>
    <w:rsid w:val="006F71FA"/>
    <w:rsid w:val="006F78DC"/>
    <w:rsid w:val="007019DA"/>
    <w:rsid w:val="007079CC"/>
    <w:rsid w:val="00712215"/>
    <w:rsid w:val="00713FC9"/>
    <w:rsid w:val="00715527"/>
    <w:rsid w:val="00715EA4"/>
    <w:rsid w:val="007179DF"/>
    <w:rsid w:val="00723E17"/>
    <w:rsid w:val="00723FEC"/>
    <w:rsid w:val="00724A42"/>
    <w:rsid w:val="00732459"/>
    <w:rsid w:val="007327E6"/>
    <w:rsid w:val="007427DD"/>
    <w:rsid w:val="007537E6"/>
    <w:rsid w:val="0075752F"/>
    <w:rsid w:val="00757B5D"/>
    <w:rsid w:val="007616AD"/>
    <w:rsid w:val="00761A9E"/>
    <w:rsid w:val="007623F5"/>
    <w:rsid w:val="00772558"/>
    <w:rsid w:val="00775774"/>
    <w:rsid w:val="007762FE"/>
    <w:rsid w:val="007770EE"/>
    <w:rsid w:val="00777D1A"/>
    <w:rsid w:val="00786F34"/>
    <w:rsid w:val="00791E84"/>
    <w:rsid w:val="007948E1"/>
    <w:rsid w:val="00794D96"/>
    <w:rsid w:val="00794FE3"/>
    <w:rsid w:val="00795E8B"/>
    <w:rsid w:val="007A0AEE"/>
    <w:rsid w:val="007A1973"/>
    <w:rsid w:val="007A5917"/>
    <w:rsid w:val="007B17B1"/>
    <w:rsid w:val="007B3DFB"/>
    <w:rsid w:val="007C4575"/>
    <w:rsid w:val="007D477E"/>
    <w:rsid w:val="007E19A5"/>
    <w:rsid w:val="007E50B7"/>
    <w:rsid w:val="007E6B0A"/>
    <w:rsid w:val="007F0297"/>
    <w:rsid w:val="007F142F"/>
    <w:rsid w:val="007F2657"/>
    <w:rsid w:val="007F5777"/>
    <w:rsid w:val="00801790"/>
    <w:rsid w:val="00801B2A"/>
    <w:rsid w:val="008118F5"/>
    <w:rsid w:val="00815EBE"/>
    <w:rsid w:val="0082142F"/>
    <w:rsid w:val="00822306"/>
    <w:rsid w:val="008244C4"/>
    <w:rsid w:val="0082504C"/>
    <w:rsid w:val="00825921"/>
    <w:rsid w:val="00825C66"/>
    <w:rsid w:val="00826F79"/>
    <w:rsid w:val="00837844"/>
    <w:rsid w:val="00837A74"/>
    <w:rsid w:val="008407DE"/>
    <w:rsid w:val="00843DEB"/>
    <w:rsid w:val="008477E6"/>
    <w:rsid w:val="00850CED"/>
    <w:rsid w:val="00851477"/>
    <w:rsid w:val="00852426"/>
    <w:rsid w:val="008533F9"/>
    <w:rsid w:val="00855636"/>
    <w:rsid w:val="008625CF"/>
    <w:rsid w:val="00871D08"/>
    <w:rsid w:val="00871F13"/>
    <w:rsid w:val="008855A0"/>
    <w:rsid w:val="0089579A"/>
    <w:rsid w:val="008A35F2"/>
    <w:rsid w:val="008B316F"/>
    <w:rsid w:val="008C25EC"/>
    <w:rsid w:val="008C36E5"/>
    <w:rsid w:val="008C60A1"/>
    <w:rsid w:val="008D241C"/>
    <w:rsid w:val="008D708A"/>
    <w:rsid w:val="008E2B14"/>
    <w:rsid w:val="008E4BD8"/>
    <w:rsid w:val="008E5E04"/>
    <w:rsid w:val="00901C5F"/>
    <w:rsid w:val="00905BF1"/>
    <w:rsid w:val="0090712C"/>
    <w:rsid w:val="00910744"/>
    <w:rsid w:val="0091486C"/>
    <w:rsid w:val="0091558F"/>
    <w:rsid w:val="00916F64"/>
    <w:rsid w:val="009224B4"/>
    <w:rsid w:val="00924725"/>
    <w:rsid w:val="00934C6B"/>
    <w:rsid w:val="00940F29"/>
    <w:rsid w:val="00944862"/>
    <w:rsid w:val="00944B0E"/>
    <w:rsid w:val="00945286"/>
    <w:rsid w:val="0094561D"/>
    <w:rsid w:val="00945904"/>
    <w:rsid w:val="00954266"/>
    <w:rsid w:val="00956869"/>
    <w:rsid w:val="00966CE4"/>
    <w:rsid w:val="00974E1D"/>
    <w:rsid w:val="00990B33"/>
    <w:rsid w:val="009957B5"/>
    <w:rsid w:val="00995D34"/>
    <w:rsid w:val="00996FEB"/>
    <w:rsid w:val="009A6446"/>
    <w:rsid w:val="009A7AC0"/>
    <w:rsid w:val="009B510B"/>
    <w:rsid w:val="009B54BB"/>
    <w:rsid w:val="009B5ED8"/>
    <w:rsid w:val="009B7D6C"/>
    <w:rsid w:val="009C107F"/>
    <w:rsid w:val="009C18CD"/>
    <w:rsid w:val="009C6792"/>
    <w:rsid w:val="009D015F"/>
    <w:rsid w:val="009D13FC"/>
    <w:rsid w:val="009D2F94"/>
    <w:rsid w:val="009D388E"/>
    <w:rsid w:val="009D7FEC"/>
    <w:rsid w:val="009F025A"/>
    <w:rsid w:val="009F434A"/>
    <w:rsid w:val="009F6F22"/>
    <w:rsid w:val="00A108BC"/>
    <w:rsid w:val="00A10A3A"/>
    <w:rsid w:val="00A1155C"/>
    <w:rsid w:val="00A23373"/>
    <w:rsid w:val="00A23898"/>
    <w:rsid w:val="00A261B5"/>
    <w:rsid w:val="00A5524E"/>
    <w:rsid w:val="00A56D8F"/>
    <w:rsid w:val="00A614DA"/>
    <w:rsid w:val="00A6580B"/>
    <w:rsid w:val="00A75ED9"/>
    <w:rsid w:val="00A76E90"/>
    <w:rsid w:val="00A829C9"/>
    <w:rsid w:val="00A8668C"/>
    <w:rsid w:val="00A91C1D"/>
    <w:rsid w:val="00AA1C3B"/>
    <w:rsid w:val="00AA3E06"/>
    <w:rsid w:val="00AA6070"/>
    <w:rsid w:val="00AA63F2"/>
    <w:rsid w:val="00AB28CF"/>
    <w:rsid w:val="00AB3A5D"/>
    <w:rsid w:val="00AC0C00"/>
    <w:rsid w:val="00AC40FB"/>
    <w:rsid w:val="00AC44D7"/>
    <w:rsid w:val="00AE0A61"/>
    <w:rsid w:val="00AF2400"/>
    <w:rsid w:val="00AF2E24"/>
    <w:rsid w:val="00AF3DA7"/>
    <w:rsid w:val="00AF43A6"/>
    <w:rsid w:val="00AF76F1"/>
    <w:rsid w:val="00B025A1"/>
    <w:rsid w:val="00B05277"/>
    <w:rsid w:val="00B22961"/>
    <w:rsid w:val="00B23087"/>
    <w:rsid w:val="00B23DF7"/>
    <w:rsid w:val="00B251BD"/>
    <w:rsid w:val="00B355C4"/>
    <w:rsid w:val="00B36710"/>
    <w:rsid w:val="00B37C76"/>
    <w:rsid w:val="00B41930"/>
    <w:rsid w:val="00B43760"/>
    <w:rsid w:val="00B4755C"/>
    <w:rsid w:val="00B52021"/>
    <w:rsid w:val="00B57E83"/>
    <w:rsid w:val="00B71201"/>
    <w:rsid w:val="00B83F00"/>
    <w:rsid w:val="00B84347"/>
    <w:rsid w:val="00B84B22"/>
    <w:rsid w:val="00B84C4F"/>
    <w:rsid w:val="00B949A5"/>
    <w:rsid w:val="00B97E7E"/>
    <w:rsid w:val="00BA1410"/>
    <w:rsid w:val="00BA1AC9"/>
    <w:rsid w:val="00BA74BF"/>
    <w:rsid w:val="00BB45AC"/>
    <w:rsid w:val="00BB510A"/>
    <w:rsid w:val="00BC3E39"/>
    <w:rsid w:val="00BE2A3A"/>
    <w:rsid w:val="00BE2B93"/>
    <w:rsid w:val="00BE2DCF"/>
    <w:rsid w:val="00BE3840"/>
    <w:rsid w:val="00BF1EDE"/>
    <w:rsid w:val="00BF3FD1"/>
    <w:rsid w:val="00BF40D9"/>
    <w:rsid w:val="00BF4C62"/>
    <w:rsid w:val="00C22731"/>
    <w:rsid w:val="00C23797"/>
    <w:rsid w:val="00C312ED"/>
    <w:rsid w:val="00C33312"/>
    <w:rsid w:val="00C336F6"/>
    <w:rsid w:val="00C405C5"/>
    <w:rsid w:val="00C44026"/>
    <w:rsid w:val="00C44C77"/>
    <w:rsid w:val="00C4779E"/>
    <w:rsid w:val="00C503AE"/>
    <w:rsid w:val="00C5055D"/>
    <w:rsid w:val="00C67530"/>
    <w:rsid w:val="00C70DE9"/>
    <w:rsid w:val="00C73DB5"/>
    <w:rsid w:val="00C755F3"/>
    <w:rsid w:val="00C85FFE"/>
    <w:rsid w:val="00C97053"/>
    <w:rsid w:val="00CA6035"/>
    <w:rsid w:val="00CB0C28"/>
    <w:rsid w:val="00CB5759"/>
    <w:rsid w:val="00CC3096"/>
    <w:rsid w:val="00CC5F08"/>
    <w:rsid w:val="00CD2A28"/>
    <w:rsid w:val="00CF6F6A"/>
    <w:rsid w:val="00D028D5"/>
    <w:rsid w:val="00D030D4"/>
    <w:rsid w:val="00D0342A"/>
    <w:rsid w:val="00D0536C"/>
    <w:rsid w:val="00D1426D"/>
    <w:rsid w:val="00D1715F"/>
    <w:rsid w:val="00D23957"/>
    <w:rsid w:val="00D30406"/>
    <w:rsid w:val="00D31F80"/>
    <w:rsid w:val="00D37962"/>
    <w:rsid w:val="00D56D87"/>
    <w:rsid w:val="00D751E4"/>
    <w:rsid w:val="00D75D95"/>
    <w:rsid w:val="00D763AF"/>
    <w:rsid w:val="00D76F74"/>
    <w:rsid w:val="00D8122B"/>
    <w:rsid w:val="00D8267A"/>
    <w:rsid w:val="00D85377"/>
    <w:rsid w:val="00D8626B"/>
    <w:rsid w:val="00D9041F"/>
    <w:rsid w:val="00D92F01"/>
    <w:rsid w:val="00D9375D"/>
    <w:rsid w:val="00DA1CE0"/>
    <w:rsid w:val="00DA4514"/>
    <w:rsid w:val="00DB15D3"/>
    <w:rsid w:val="00DB2123"/>
    <w:rsid w:val="00DC2183"/>
    <w:rsid w:val="00DC3D5F"/>
    <w:rsid w:val="00DD4240"/>
    <w:rsid w:val="00DE293C"/>
    <w:rsid w:val="00DE68C0"/>
    <w:rsid w:val="00DE75F5"/>
    <w:rsid w:val="00DF0307"/>
    <w:rsid w:val="00DF1870"/>
    <w:rsid w:val="00E0296C"/>
    <w:rsid w:val="00E04AA1"/>
    <w:rsid w:val="00E13775"/>
    <w:rsid w:val="00E26624"/>
    <w:rsid w:val="00E34893"/>
    <w:rsid w:val="00E42453"/>
    <w:rsid w:val="00E50D48"/>
    <w:rsid w:val="00E6167E"/>
    <w:rsid w:val="00E65EF6"/>
    <w:rsid w:val="00E67BA2"/>
    <w:rsid w:val="00E728E8"/>
    <w:rsid w:val="00E7505A"/>
    <w:rsid w:val="00E75891"/>
    <w:rsid w:val="00E9075A"/>
    <w:rsid w:val="00E9319B"/>
    <w:rsid w:val="00E93B1A"/>
    <w:rsid w:val="00E97D5C"/>
    <w:rsid w:val="00EA18EE"/>
    <w:rsid w:val="00EA44C0"/>
    <w:rsid w:val="00EA5258"/>
    <w:rsid w:val="00EA5C53"/>
    <w:rsid w:val="00EA76E9"/>
    <w:rsid w:val="00EA7AF1"/>
    <w:rsid w:val="00EB5DD5"/>
    <w:rsid w:val="00EC15A9"/>
    <w:rsid w:val="00EC1F9F"/>
    <w:rsid w:val="00EC5072"/>
    <w:rsid w:val="00EC5079"/>
    <w:rsid w:val="00ED2136"/>
    <w:rsid w:val="00ED647B"/>
    <w:rsid w:val="00EE6807"/>
    <w:rsid w:val="00EF2ADF"/>
    <w:rsid w:val="00EF3BD2"/>
    <w:rsid w:val="00EF5F36"/>
    <w:rsid w:val="00F0138C"/>
    <w:rsid w:val="00F02C3F"/>
    <w:rsid w:val="00F073BC"/>
    <w:rsid w:val="00F10C7D"/>
    <w:rsid w:val="00F10DA2"/>
    <w:rsid w:val="00F2008A"/>
    <w:rsid w:val="00F27236"/>
    <w:rsid w:val="00F33C08"/>
    <w:rsid w:val="00F361C9"/>
    <w:rsid w:val="00F36C2C"/>
    <w:rsid w:val="00F40C50"/>
    <w:rsid w:val="00F434A3"/>
    <w:rsid w:val="00F618E9"/>
    <w:rsid w:val="00F659E6"/>
    <w:rsid w:val="00F66E7E"/>
    <w:rsid w:val="00F74356"/>
    <w:rsid w:val="00F74907"/>
    <w:rsid w:val="00F75E8B"/>
    <w:rsid w:val="00F8638B"/>
    <w:rsid w:val="00FA6737"/>
    <w:rsid w:val="00FC12FB"/>
    <w:rsid w:val="00FD0D90"/>
    <w:rsid w:val="00FD3AAA"/>
    <w:rsid w:val="00FD5541"/>
    <w:rsid w:val="00FD7B87"/>
    <w:rsid w:val="00FE01B1"/>
    <w:rsid w:val="00FE2983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B78F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HTML Typewriter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015"/>
    <w:pPr>
      <w:spacing w:before="60" w:after="60"/>
      <w:jc w:val="both"/>
    </w:pPr>
    <w:rPr>
      <w:rFonts w:ascii="Trebuchet MS" w:hAnsi="Trebuchet MS"/>
      <w:sz w:val="24"/>
    </w:rPr>
  </w:style>
  <w:style w:type="paragraph" w:styleId="Ttulo1">
    <w:name w:val="heading 1"/>
    <w:basedOn w:val="Normal"/>
    <w:next w:val="Normal"/>
    <w:link w:val="Ttulo1Char"/>
    <w:qFormat/>
    <w:rsid w:val="00504015"/>
    <w:pPr>
      <w:pageBreakBefore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auto"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504015"/>
    <w:pPr>
      <w:keepNext/>
      <w:numPr>
        <w:ilvl w:val="1"/>
        <w:numId w:val="2"/>
      </w:numPr>
      <w:tabs>
        <w:tab w:val="clear" w:pos="718"/>
        <w:tab w:val="num" w:pos="576"/>
      </w:tabs>
      <w:spacing w:before="240"/>
      <w:ind w:left="576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504015"/>
    <w:pPr>
      <w:keepNext/>
      <w:numPr>
        <w:ilvl w:val="2"/>
        <w:numId w:val="2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04015"/>
    <w:pPr>
      <w:keepNext/>
      <w:numPr>
        <w:numId w:val="1"/>
      </w:numPr>
      <w:spacing w:before="240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504015"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504015"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rsid w:val="00504015"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rsid w:val="00504015"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rsid w:val="00504015"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504015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rsid w:val="00504015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504015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504015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autoRedefine/>
    <w:semiHidden/>
    <w:rsid w:val="00504015"/>
    <w:rPr>
      <w:rFonts w:ascii="Arial" w:hAnsi="Arial" w:cs="Arial"/>
    </w:rPr>
  </w:style>
  <w:style w:type="paragraph" w:customStyle="1" w:styleId="Tabela-tem">
    <w:name w:val="Tabela - Ítem"/>
    <w:basedOn w:val="Tabela-Corpo"/>
    <w:rsid w:val="00504015"/>
    <w:rPr>
      <w:i/>
    </w:rPr>
  </w:style>
  <w:style w:type="paragraph" w:styleId="Rodap">
    <w:name w:val="footer"/>
    <w:basedOn w:val="Normal"/>
    <w:semiHidden/>
    <w:rsid w:val="00504015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504015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rsid w:val="00504015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  <w:rsid w:val="00504015"/>
  </w:style>
  <w:style w:type="paragraph" w:customStyle="1" w:styleId="sistema">
    <w:name w:val="sistema"/>
    <w:basedOn w:val="Normal"/>
    <w:rsid w:val="00504015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rsid w:val="00504015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rsid w:val="00504015"/>
    <w:pPr>
      <w:spacing w:before="0" w:after="0"/>
      <w:ind w:left="240"/>
      <w:jc w:val="left"/>
    </w:pPr>
    <w:rPr>
      <w:rFonts w:ascii="Times New Roman" w:hAnsi="Times New Roman"/>
      <w:smallCaps/>
      <w:szCs w:val="24"/>
    </w:rPr>
  </w:style>
  <w:style w:type="paragraph" w:styleId="Sumrio3">
    <w:name w:val="toc 3"/>
    <w:basedOn w:val="Normal"/>
    <w:next w:val="Normal"/>
    <w:autoRedefine/>
    <w:uiPriority w:val="39"/>
    <w:rsid w:val="00504015"/>
    <w:pPr>
      <w:spacing w:before="0" w:after="0"/>
      <w:ind w:left="480"/>
      <w:jc w:val="left"/>
    </w:pPr>
    <w:rPr>
      <w:rFonts w:ascii="Times New Roman" w:hAnsi="Times New Roman"/>
      <w:i/>
      <w:iCs/>
      <w:szCs w:val="24"/>
    </w:rPr>
  </w:style>
  <w:style w:type="paragraph" w:styleId="Sumrio4">
    <w:name w:val="toc 4"/>
    <w:basedOn w:val="Normal"/>
    <w:next w:val="Normal"/>
    <w:autoRedefine/>
    <w:uiPriority w:val="39"/>
    <w:rsid w:val="00504015"/>
    <w:pPr>
      <w:spacing w:before="0" w:after="0"/>
      <w:ind w:left="720"/>
      <w:jc w:val="left"/>
    </w:pPr>
    <w:rPr>
      <w:rFonts w:ascii="Times New Roman" w:hAnsi="Times New Roman"/>
      <w:szCs w:val="21"/>
    </w:rPr>
  </w:style>
  <w:style w:type="paragraph" w:styleId="Sumrio5">
    <w:name w:val="toc 5"/>
    <w:basedOn w:val="Normal"/>
    <w:next w:val="Normal"/>
    <w:autoRedefine/>
    <w:uiPriority w:val="39"/>
    <w:rsid w:val="00504015"/>
    <w:pPr>
      <w:spacing w:before="0" w:after="0"/>
      <w:ind w:left="960"/>
      <w:jc w:val="left"/>
    </w:pPr>
    <w:rPr>
      <w:rFonts w:ascii="Times New Roman" w:hAnsi="Times New Roman"/>
      <w:szCs w:val="21"/>
    </w:rPr>
  </w:style>
  <w:style w:type="paragraph" w:styleId="Sumrio6">
    <w:name w:val="toc 6"/>
    <w:basedOn w:val="Normal"/>
    <w:next w:val="Normal"/>
    <w:autoRedefine/>
    <w:uiPriority w:val="39"/>
    <w:rsid w:val="00504015"/>
    <w:pPr>
      <w:spacing w:before="0" w:after="0"/>
      <w:ind w:left="1200"/>
      <w:jc w:val="left"/>
    </w:pPr>
    <w:rPr>
      <w:rFonts w:ascii="Times New Roman" w:hAnsi="Times New Roman"/>
      <w:szCs w:val="21"/>
    </w:rPr>
  </w:style>
  <w:style w:type="paragraph" w:styleId="Sumrio7">
    <w:name w:val="toc 7"/>
    <w:basedOn w:val="Normal"/>
    <w:next w:val="Normal"/>
    <w:autoRedefine/>
    <w:uiPriority w:val="39"/>
    <w:rsid w:val="00504015"/>
    <w:pPr>
      <w:spacing w:before="0" w:after="0"/>
      <w:ind w:left="1440"/>
      <w:jc w:val="left"/>
    </w:pPr>
    <w:rPr>
      <w:rFonts w:ascii="Times New Roman" w:hAnsi="Times New Roman"/>
      <w:szCs w:val="21"/>
    </w:rPr>
  </w:style>
  <w:style w:type="paragraph" w:styleId="Sumrio8">
    <w:name w:val="toc 8"/>
    <w:basedOn w:val="Normal"/>
    <w:next w:val="Normal"/>
    <w:autoRedefine/>
    <w:uiPriority w:val="39"/>
    <w:rsid w:val="00504015"/>
    <w:pPr>
      <w:spacing w:before="0" w:after="0"/>
      <w:ind w:left="1680"/>
      <w:jc w:val="left"/>
    </w:pPr>
    <w:rPr>
      <w:rFonts w:ascii="Times New Roman" w:hAnsi="Times New Roman"/>
      <w:szCs w:val="21"/>
    </w:rPr>
  </w:style>
  <w:style w:type="paragraph" w:styleId="Sumrio9">
    <w:name w:val="toc 9"/>
    <w:basedOn w:val="Normal"/>
    <w:next w:val="Normal"/>
    <w:autoRedefine/>
    <w:uiPriority w:val="39"/>
    <w:rsid w:val="00504015"/>
    <w:pPr>
      <w:spacing w:before="0" w:after="0"/>
      <w:ind w:left="1920"/>
      <w:jc w:val="left"/>
    </w:pPr>
    <w:rPr>
      <w:rFonts w:ascii="Times New Roman" w:hAnsi="Times New Roman"/>
      <w:szCs w:val="21"/>
    </w:rPr>
  </w:style>
  <w:style w:type="paragraph" w:customStyle="1" w:styleId="destaque2">
    <w:name w:val="destaque 2"/>
    <w:basedOn w:val="destaque1"/>
    <w:next w:val="Normal"/>
    <w:rsid w:val="00504015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504015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504015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semiHidden/>
    <w:rsid w:val="00504015"/>
    <w:rPr>
      <w:i/>
      <w:color w:val="0000FF"/>
    </w:rPr>
  </w:style>
  <w:style w:type="paragraph" w:styleId="Corpodetexto2">
    <w:name w:val="Body Text 2"/>
    <w:basedOn w:val="Normal"/>
    <w:semiHidden/>
    <w:rsid w:val="00504015"/>
    <w:rPr>
      <w:i/>
    </w:rPr>
  </w:style>
  <w:style w:type="paragraph" w:styleId="Corpodetexto3">
    <w:name w:val="Body Text 3"/>
    <w:basedOn w:val="Normal"/>
    <w:semiHidden/>
    <w:rsid w:val="00504015"/>
    <w:rPr>
      <w:color w:val="0000FF"/>
    </w:rPr>
  </w:style>
  <w:style w:type="paragraph" w:customStyle="1" w:styleId="TituloApresentacao">
    <w:name w:val="TituloApresentacao"/>
    <w:basedOn w:val="Normal"/>
    <w:rsid w:val="00504015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Normal"/>
    <w:rsid w:val="00504015"/>
    <w:rPr>
      <w:rFonts w:ascii="Arial" w:hAnsi="Arial"/>
      <w:b/>
      <w:sz w:val="36"/>
    </w:rPr>
  </w:style>
  <w:style w:type="paragraph" w:customStyle="1" w:styleId="SubTitApresentacao">
    <w:name w:val="SubTitApresentacao"/>
    <w:basedOn w:val="Normal"/>
    <w:rsid w:val="00504015"/>
    <w:pPr>
      <w:spacing w:before="240"/>
    </w:pPr>
    <w:rPr>
      <w:b/>
    </w:rPr>
  </w:style>
  <w:style w:type="paragraph" w:customStyle="1" w:styleId="TituloApendice">
    <w:name w:val="TituloApendice"/>
    <w:basedOn w:val="Ttulo1"/>
    <w:rsid w:val="00504015"/>
    <w:pPr>
      <w:numPr>
        <w:numId w:val="0"/>
      </w:numPr>
      <w:tabs>
        <w:tab w:val="num" w:pos="432"/>
      </w:tabs>
      <w:ind w:left="432" w:hanging="432"/>
    </w:pPr>
  </w:style>
  <w:style w:type="paragraph" w:styleId="Recuodecorpodetexto">
    <w:name w:val="Body Text Indent"/>
    <w:basedOn w:val="Normal"/>
    <w:semiHidden/>
    <w:rsid w:val="00504015"/>
    <w:pPr>
      <w:ind w:firstLine="720"/>
    </w:pPr>
  </w:style>
  <w:style w:type="paragraph" w:customStyle="1" w:styleId="bullettabelaatividades25">
    <w:name w:val="bullet tabela atividades25"/>
    <w:basedOn w:val="Normal"/>
    <w:rsid w:val="00504015"/>
    <w:pPr>
      <w:numPr>
        <w:numId w:val="4"/>
      </w:numPr>
    </w:pPr>
  </w:style>
  <w:style w:type="paragraph" w:styleId="Textodenotaderodap">
    <w:name w:val="footnote text"/>
    <w:basedOn w:val="Normal"/>
    <w:semiHidden/>
    <w:rsid w:val="00504015"/>
    <w:rPr>
      <w:sz w:val="20"/>
    </w:rPr>
  </w:style>
  <w:style w:type="character" w:styleId="Refdenotaderodap">
    <w:name w:val="footnote reference"/>
    <w:semiHidden/>
    <w:rsid w:val="00504015"/>
    <w:rPr>
      <w:vertAlign w:val="superscript"/>
    </w:rPr>
  </w:style>
  <w:style w:type="paragraph" w:styleId="Recuodecorpodetexto2">
    <w:name w:val="Body Text Indent 2"/>
    <w:basedOn w:val="Normal"/>
    <w:semiHidden/>
    <w:rsid w:val="00504015"/>
    <w:pPr>
      <w:ind w:left="360"/>
    </w:pPr>
  </w:style>
  <w:style w:type="paragraph" w:customStyle="1" w:styleId="Paragraph2">
    <w:name w:val="Paragraph2"/>
    <w:basedOn w:val="Normal"/>
    <w:rsid w:val="00504015"/>
    <w:pPr>
      <w:spacing w:before="80" w:after="0"/>
      <w:ind w:firstLine="709"/>
    </w:pPr>
    <w:rPr>
      <w:rFonts w:ascii="Times New Roman" w:hAnsi="Times New Roman"/>
      <w:lang w:val="en-US" w:eastAsia="en-US"/>
    </w:rPr>
  </w:style>
  <w:style w:type="paragraph" w:customStyle="1" w:styleId="FluxoSecundrio">
    <w:name w:val="FluxoSecundário"/>
    <w:basedOn w:val="Normal"/>
    <w:next w:val="Normal"/>
    <w:rsid w:val="00504015"/>
    <w:pPr>
      <w:widowControl w:val="0"/>
      <w:autoSpaceDE w:val="0"/>
      <w:autoSpaceDN w:val="0"/>
      <w:spacing w:before="120" w:after="120"/>
      <w:jc w:val="left"/>
    </w:pPr>
    <w:rPr>
      <w:rFonts w:ascii="Arial" w:hAnsi="Arial"/>
      <w:b/>
      <w:sz w:val="20"/>
    </w:rPr>
  </w:style>
  <w:style w:type="paragraph" w:styleId="Ttulo">
    <w:name w:val="Title"/>
    <w:basedOn w:val="Normal"/>
    <w:next w:val="Normal"/>
    <w:qFormat/>
    <w:rsid w:val="00504015"/>
    <w:pPr>
      <w:widowControl w:val="0"/>
      <w:spacing w:before="0" w:after="0"/>
      <w:jc w:val="center"/>
    </w:pPr>
    <w:rPr>
      <w:rFonts w:ascii="Arial" w:hAnsi="Arial"/>
      <w:b/>
      <w:sz w:val="36"/>
      <w:lang w:val="en-US"/>
    </w:rPr>
  </w:style>
  <w:style w:type="paragraph" w:customStyle="1" w:styleId="ndice">
    <w:name w:val="Índice"/>
    <w:next w:val="Normal"/>
    <w:rsid w:val="00504015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Referncia">
    <w:name w:val="Referência"/>
    <w:basedOn w:val="Normal"/>
    <w:rsid w:val="00504015"/>
    <w:pPr>
      <w:numPr>
        <w:numId w:val="5"/>
      </w:numPr>
      <w:spacing w:before="120" w:after="120"/>
    </w:pPr>
    <w:rPr>
      <w:rFonts w:ascii="Verdana" w:hAnsi="Verdana" w:cs="Arial"/>
      <w:sz w:val="20"/>
      <w:szCs w:val="24"/>
    </w:rPr>
  </w:style>
  <w:style w:type="paragraph" w:customStyle="1" w:styleId="CorpodeTabela">
    <w:name w:val="Corpo de Tabela"/>
    <w:basedOn w:val="Normal"/>
    <w:rsid w:val="00504015"/>
    <w:pPr>
      <w:spacing w:before="0" w:after="0"/>
    </w:pPr>
    <w:rPr>
      <w:rFonts w:ascii="Arial" w:hAnsi="Arial" w:cs="Arial"/>
      <w:sz w:val="22"/>
      <w:szCs w:val="24"/>
    </w:rPr>
  </w:style>
  <w:style w:type="paragraph" w:customStyle="1" w:styleId="TableEntry">
    <w:name w:val="Table Entry"/>
    <w:basedOn w:val="Normal"/>
    <w:rsid w:val="00504015"/>
    <w:pPr>
      <w:keepNext/>
      <w:spacing w:before="100" w:beforeAutospacing="1" w:after="100" w:afterAutospacing="1"/>
      <w:jc w:val="left"/>
    </w:pPr>
    <w:rPr>
      <w:rFonts w:ascii="Arial Narrow" w:eastAsia="SimSun" w:hAnsi="Arial Narrow"/>
      <w:sz w:val="20"/>
      <w:lang w:val="en-US" w:eastAsia="en-US"/>
    </w:rPr>
  </w:style>
  <w:style w:type="paragraph" w:customStyle="1" w:styleId="VersionHistoryDetail">
    <w:name w:val="Version History Detail"/>
    <w:basedOn w:val="TableEntry"/>
    <w:rsid w:val="00504015"/>
    <w:pPr>
      <w:numPr>
        <w:numId w:val="6"/>
      </w:numPr>
      <w:tabs>
        <w:tab w:val="clear" w:pos="360"/>
        <w:tab w:val="left" w:pos="180"/>
      </w:tabs>
      <w:spacing w:before="60" w:beforeAutospacing="0" w:after="0" w:afterAutospacing="0"/>
      <w:ind w:left="180" w:hanging="180"/>
    </w:pPr>
  </w:style>
  <w:style w:type="paragraph" w:customStyle="1" w:styleId="Capa-TrebuchetMS36ptDireita">
    <w:name w:val="Capa - Trebuchet MS 36 pt Direita"/>
    <w:basedOn w:val="Ttulo"/>
    <w:rsid w:val="00504015"/>
    <w:pPr>
      <w:jc w:val="right"/>
    </w:pPr>
    <w:rPr>
      <w:rFonts w:ascii="Trebuchet MS" w:hAnsi="Trebuchet MS"/>
      <w:bCs/>
      <w:sz w:val="72"/>
    </w:rPr>
  </w:style>
  <w:style w:type="paragraph" w:styleId="ndicedeilustraes">
    <w:name w:val="table of figures"/>
    <w:basedOn w:val="Normal"/>
    <w:next w:val="Normal"/>
    <w:semiHidden/>
    <w:rsid w:val="00504015"/>
    <w:pPr>
      <w:spacing w:before="0" w:beforeAutospacing="1" w:after="0" w:afterAutospacing="1"/>
      <w:jc w:val="left"/>
    </w:pPr>
    <w:rPr>
      <w:rFonts w:eastAsia="SimSun"/>
      <w:i/>
      <w:sz w:val="20"/>
      <w:lang w:val="en-US" w:eastAsia="en-US"/>
    </w:rPr>
  </w:style>
  <w:style w:type="character" w:styleId="Hyperlink">
    <w:name w:val="Hyperlink"/>
    <w:uiPriority w:val="99"/>
    <w:rsid w:val="00504015"/>
    <w:rPr>
      <w:color w:val="0000FF"/>
      <w:u w:val="single"/>
    </w:rPr>
  </w:style>
  <w:style w:type="character" w:styleId="HiperlinkVisitado">
    <w:name w:val="FollowedHyperlink"/>
    <w:semiHidden/>
    <w:rsid w:val="00504015"/>
    <w:rPr>
      <w:color w:val="800080"/>
      <w:u w:val="single"/>
    </w:rPr>
  </w:style>
  <w:style w:type="paragraph" w:customStyle="1" w:styleId="Indicesdiversos">
    <w:name w:val="Indices diversos"/>
    <w:basedOn w:val="Ttulo1"/>
    <w:rsid w:val="00504015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60"/>
      <w:jc w:val="center"/>
    </w:pPr>
    <w:rPr>
      <w:rFonts w:ascii="Verdana" w:hAnsi="Verdana" w:cs="Arial"/>
      <w:bCs/>
      <w:kern w:val="32"/>
      <w:sz w:val="32"/>
      <w:szCs w:val="32"/>
      <w:u w:val="single"/>
    </w:rPr>
  </w:style>
  <w:style w:type="paragraph" w:styleId="Legenda">
    <w:name w:val="caption"/>
    <w:basedOn w:val="Normal"/>
    <w:next w:val="Normal"/>
    <w:qFormat/>
    <w:rsid w:val="00504015"/>
    <w:pPr>
      <w:spacing w:before="0" w:after="0" w:line="360" w:lineRule="auto"/>
      <w:jc w:val="center"/>
    </w:pPr>
    <w:rPr>
      <w:rFonts w:ascii="Arial" w:hAnsi="Arial" w:cs="Arial"/>
      <w:b/>
      <w:sz w:val="18"/>
      <w:szCs w:val="28"/>
      <w:lang w:eastAsia="en-US"/>
    </w:rPr>
  </w:style>
  <w:style w:type="paragraph" w:styleId="Remissivo1">
    <w:name w:val="index 1"/>
    <w:basedOn w:val="Normal"/>
    <w:next w:val="Normal"/>
    <w:autoRedefine/>
    <w:semiHidden/>
    <w:rsid w:val="00504015"/>
    <w:pPr>
      <w:ind w:left="240" w:hanging="240"/>
    </w:pPr>
  </w:style>
  <w:style w:type="paragraph" w:styleId="Remissivo2">
    <w:name w:val="index 2"/>
    <w:basedOn w:val="Normal"/>
    <w:next w:val="Normal"/>
    <w:autoRedefine/>
    <w:semiHidden/>
    <w:rsid w:val="00504015"/>
    <w:pPr>
      <w:ind w:left="480" w:hanging="240"/>
    </w:pPr>
  </w:style>
  <w:style w:type="paragraph" w:styleId="Remissivo3">
    <w:name w:val="index 3"/>
    <w:basedOn w:val="Normal"/>
    <w:next w:val="Normal"/>
    <w:autoRedefine/>
    <w:semiHidden/>
    <w:rsid w:val="00504015"/>
    <w:pPr>
      <w:ind w:left="720" w:hanging="240"/>
    </w:pPr>
  </w:style>
  <w:style w:type="paragraph" w:styleId="Remissivo4">
    <w:name w:val="index 4"/>
    <w:basedOn w:val="Normal"/>
    <w:next w:val="Normal"/>
    <w:autoRedefine/>
    <w:semiHidden/>
    <w:rsid w:val="00504015"/>
    <w:pPr>
      <w:ind w:left="960" w:hanging="240"/>
    </w:pPr>
  </w:style>
  <w:style w:type="paragraph" w:styleId="Remissivo5">
    <w:name w:val="index 5"/>
    <w:basedOn w:val="Normal"/>
    <w:next w:val="Normal"/>
    <w:autoRedefine/>
    <w:semiHidden/>
    <w:rsid w:val="00504015"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rsid w:val="00504015"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rsid w:val="00504015"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rsid w:val="00504015"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rsid w:val="00504015"/>
    <w:pPr>
      <w:ind w:left="2160" w:hanging="240"/>
    </w:pPr>
  </w:style>
  <w:style w:type="paragraph" w:styleId="Ttulodendiceremissivo">
    <w:name w:val="index heading"/>
    <w:basedOn w:val="Normal"/>
    <w:next w:val="Remissivo1"/>
    <w:semiHidden/>
    <w:rsid w:val="00504015"/>
  </w:style>
  <w:style w:type="paragraph" w:styleId="Pr-formataoHTML">
    <w:name w:val="HTML Preformatted"/>
    <w:basedOn w:val="Normal"/>
    <w:semiHidden/>
    <w:rsid w:val="00504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styleId="MquinadeescreverHTML">
    <w:name w:val="HTML Typewriter"/>
    <w:semiHidden/>
    <w:rsid w:val="00504015"/>
    <w:rPr>
      <w:rFonts w:ascii="Arial Unicode MS" w:eastAsia="Arial Unicode MS" w:hAnsi="Arial Unicode MS" w:cs="Arial Unicode MS"/>
      <w:sz w:val="20"/>
      <w:szCs w:val="20"/>
    </w:rPr>
  </w:style>
  <w:style w:type="paragraph" w:customStyle="1" w:styleId="Tabela-Ttulo">
    <w:name w:val="Tabela - Título"/>
    <w:basedOn w:val="Normal"/>
    <w:next w:val="Normal"/>
    <w:rsid w:val="00504015"/>
    <w:pPr>
      <w:jc w:val="center"/>
    </w:pPr>
    <w:rPr>
      <w:rFonts w:eastAsia="SimSun"/>
      <w:b/>
      <w:sz w:val="20"/>
      <w:lang w:eastAsia="en-US"/>
    </w:rPr>
  </w:style>
  <w:style w:type="paragraph" w:customStyle="1" w:styleId="Tabela-Corpo">
    <w:name w:val="Tabela - Corpo"/>
    <w:basedOn w:val="Normal"/>
    <w:next w:val="Normal"/>
    <w:rsid w:val="00504015"/>
    <w:rPr>
      <w:sz w:val="20"/>
    </w:rPr>
  </w:style>
  <w:style w:type="paragraph" w:customStyle="1" w:styleId="TituloNoNumerado">
    <w:name w:val="Titulo Não Numerado"/>
    <w:basedOn w:val="Normal"/>
    <w:next w:val="Normal"/>
    <w:rsid w:val="00504015"/>
    <w:pPr>
      <w:pageBreakBefore/>
      <w:jc w:val="center"/>
      <w:outlineLvl w:val="0"/>
    </w:pPr>
    <w:rPr>
      <w:rFonts w:cs="Arial"/>
      <w:b/>
      <w:sz w:val="32"/>
    </w:rPr>
  </w:style>
  <w:style w:type="paragraph" w:customStyle="1" w:styleId="Capa-TrebuchetMS14ptDireita">
    <w:name w:val="Capa - Trebuchet MS 14 pt Direita"/>
    <w:basedOn w:val="Ttulo"/>
    <w:rsid w:val="00504015"/>
    <w:pPr>
      <w:jc w:val="right"/>
    </w:pPr>
    <w:rPr>
      <w:rFonts w:ascii="Trebuchet MS" w:hAnsi="Trebuchet MS"/>
      <w:bCs/>
      <w:sz w:val="28"/>
    </w:rPr>
  </w:style>
  <w:style w:type="paragraph" w:customStyle="1" w:styleId="Capa-TrebuchetMS18ptsDireita">
    <w:name w:val="Capa - Trebuchet MS 18pts  Direita"/>
    <w:basedOn w:val="Ttulo"/>
    <w:rsid w:val="00504015"/>
    <w:pPr>
      <w:jc w:val="right"/>
    </w:pPr>
    <w:rPr>
      <w:rFonts w:ascii="Trebuchet MS" w:hAnsi="Trebuchet MS"/>
      <w:bCs/>
    </w:rPr>
  </w:style>
  <w:style w:type="paragraph" w:customStyle="1" w:styleId="Capa-Trebuchet14MS">
    <w:name w:val="Capa - Trebuchet 14  MS"/>
    <w:basedOn w:val="versao"/>
    <w:rsid w:val="00504015"/>
    <w:rPr>
      <w:rFonts w:ascii="Trebuchet MS" w:hAnsi="Trebuchet MS"/>
      <w:bCs/>
    </w:rPr>
  </w:style>
  <w:style w:type="paragraph" w:customStyle="1" w:styleId="Tabela-ItemNegrito">
    <w:name w:val="Tabela - Item + Negrito"/>
    <w:basedOn w:val="Tabela-Corpo"/>
    <w:rsid w:val="00504015"/>
    <w:rPr>
      <w:b/>
      <w:bCs/>
      <w:i/>
      <w:iCs/>
    </w:rPr>
  </w:style>
  <w:style w:type="paragraph" w:styleId="Recuodecorpodetexto3">
    <w:name w:val="Body Text Indent 3"/>
    <w:basedOn w:val="Normal"/>
    <w:semiHidden/>
    <w:rsid w:val="00504015"/>
    <w:pPr>
      <w:ind w:left="454"/>
    </w:pPr>
    <w:rPr>
      <w:rFonts w:cs="Arial"/>
    </w:rPr>
  </w:style>
  <w:style w:type="character" w:customStyle="1" w:styleId="Ttulo1Char">
    <w:name w:val="Título 1 Char"/>
    <w:link w:val="Ttulo1"/>
    <w:rsid w:val="005307C0"/>
    <w:rPr>
      <w:rFonts w:ascii="Trebuchet MS" w:hAnsi="Trebuchet MS"/>
      <w:b/>
      <w:sz w:val="28"/>
      <w:szCs w:val="28"/>
      <w:shd w:val="pct5" w:color="auto" w:fill="auto"/>
    </w:rPr>
  </w:style>
  <w:style w:type="character" w:customStyle="1" w:styleId="Tabela-CorpoChar">
    <w:name w:val="Tabela - Corpo Char"/>
    <w:rsid w:val="00504015"/>
    <w:rPr>
      <w:rFonts w:ascii="Trebuchet MS" w:hAnsi="Trebuchet MS"/>
      <w:lang w:val="pt-BR" w:eastAsia="pt-BR" w:bidi="ar-SA"/>
    </w:rPr>
  </w:style>
  <w:style w:type="character" w:customStyle="1" w:styleId="Tabela-ItemNegritoChar">
    <w:name w:val="Tabela - Item + Negrito Char"/>
    <w:rsid w:val="00504015"/>
    <w:rPr>
      <w:rFonts w:ascii="Trebuchet MS" w:hAnsi="Trebuchet MS"/>
      <w:b/>
      <w:bCs/>
      <w:i/>
      <w:iCs/>
      <w:lang w:val="pt-BR" w:eastAsia="pt-BR" w:bidi="ar-SA"/>
    </w:rPr>
  </w:style>
  <w:style w:type="paragraph" w:customStyle="1" w:styleId="CasosdeUso">
    <w:name w:val="Casos de Uso"/>
    <w:next w:val="Normal"/>
    <w:rsid w:val="00504015"/>
    <w:pPr>
      <w:numPr>
        <w:numId w:val="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360" w:after="240"/>
      <w:jc w:val="both"/>
    </w:pPr>
    <w:rPr>
      <w:rFonts w:ascii="Trebuchet MS" w:hAnsi="Trebuchet MS"/>
      <w:b/>
      <w:sz w:val="26"/>
    </w:rPr>
  </w:style>
  <w:style w:type="paragraph" w:customStyle="1" w:styleId="NumeraoDescrioCasodeUso">
    <w:name w:val="Numeração Descrição Caso de Uso"/>
    <w:basedOn w:val="Normal"/>
    <w:next w:val="Normal"/>
    <w:rsid w:val="00504015"/>
    <w:rPr>
      <w:b/>
      <w:bCs/>
      <w:szCs w:val="24"/>
    </w:rPr>
  </w:style>
  <w:style w:type="character" w:customStyle="1" w:styleId="Ttulo2Char">
    <w:name w:val="Título 2 Char"/>
    <w:link w:val="Ttulo2"/>
    <w:rsid w:val="005307C0"/>
    <w:rPr>
      <w:rFonts w:ascii="Trebuchet MS" w:hAnsi="Trebuchet MS"/>
      <w:b/>
      <w:sz w:val="26"/>
    </w:rPr>
  </w:style>
  <w:style w:type="character" w:customStyle="1" w:styleId="Ttulo3Char">
    <w:name w:val="Título 3 Char"/>
    <w:link w:val="Ttulo3"/>
    <w:rsid w:val="005307C0"/>
    <w:rPr>
      <w:rFonts w:ascii="Trebuchet MS" w:hAnsi="Trebuchet MS"/>
      <w:b/>
      <w:sz w:val="24"/>
    </w:rPr>
  </w:style>
  <w:style w:type="paragraph" w:styleId="Textodebalo">
    <w:name w:val="Balloon Text"/>
    <w:basedOn w:val="Normal"/>
    <w:semiHidden/>
    <w:rsid w:val="00E65EF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DB15D3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Fontepargpadro"/>
    <w:rsid w:val="00E13775"/>
  </w:style>
  <w:style w:type="character" w:customStyle="1" w:styleId="apple-converted-space">
    <w:name w:val="apple-converted-space"/>
    <w:basedOn w:val="Fontepargpadro"/>
    <w:rsid w:val="00E13775"/>
  </w:style>
  <w:style w:type="paragraph" w:styleId="PargrafodaLista">
    <w:name w:val="List Paragraph"/>
    <w:basedOn w:val="Normal"/>
    <w:uiPriority w:val="34"/>
    <w:qFormat/>
    <w:rsid w:val="00301AF2"/>
    <w:pPr>
      <w:ind w:left="720"/>
      <w:contextualSpacing/>
    </w:pPr>
  </w:style>
  <w:style w:type="paragraph" w:styleId="TextosemFormatao">
    <w:name w:val="Plain Text"/>
    <w:basedOn w:val="Normal"/>
    <w:link w:val="TextosemFormataoChar"/>
    <w:unhideWhenUsed/>
    <w:rsid w:val="005B1F71"/>
    <w:pPr>
      <w:spacing w:before="0" w:after="0"/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rsid w:val="005B1F71"/>
    <w:rPr>
      <w:rFonts w:ascii="Consolas" w:eastAsia="Calibri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ublic_html\private\emprel\metodologia\requisitos\modelos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FCD7F-4A46-403A-B6D5-BC40765F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documentoRequisitos.dot</Template>
  <TotalTime>7711</TotalTime>
  <Pages>16</Pages>
  <Words>2350</Words>
  <Characters>12690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15010</CharactersWithSpaces>
  <SharedDoc>false</SharedDoc>
  <HLinks>
    <vt:vector size="192" baseType="variant">
      <vt:variant>
        <vt:i4>1376307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_Toc383508375</vt:lpwstr>
      </vt:variant>
      <vt:variant>
        <vt:i4>1376307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_Toc383508374</vt:lpwstr>
      </vt:variant>
      <vt:variant>
        <vt:i4>1376307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_Toc383508373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_Toc383508372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_Toc383508371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_Toc383508370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_Toc383508369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_Toc383508368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_Toc383508367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_Toc383508366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_Toc383508365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_Toc383508364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_Toc383508363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_Toc383508362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_Toc383508361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_Toc383508360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_Toc383508359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_Toc383508358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_Toc383508357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_Toc383508356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_Toc383508355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_Toc383508354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_Toc383508353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_Toc383508352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_Toc383508351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_Toc383508350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_Toc383508349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_Toc383508348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_Toc383508347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_Toc383508346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_Toc383508345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_Toc383508344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creator>germano</dc:creator>
  <cp:lastModifiedBy>Extreme</cp:lastModifiedBy>
  <cp:revision>105</cp:revision>
  <cp:lastPrinted>2014-08-18T14:34:00Z</cp:lastPrinted>
  <dcterms:created xsi:type="dcterms:W3CDTF">2014-06-26T22:16:00Z</dcterms:created>
  <dcterms:modified xsi:type="dcterms:W3CDTF">2020-09-10T21:35:00Z</dcterms:modified>
</cp:coreProperties>
</file>